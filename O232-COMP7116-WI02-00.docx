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A50E78" w:rsidRPr="00876A58" w14:paraId="43AF6661" w14:textId="77777777" w:rsidTr="0048702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C89E" w14:textId="449907D9" w:rsidR="00A50E78" w:rsidRPr="001E7ABE" w:rsidRDefault="00A50E78" w:rsidP="00487027">
            <w:pPr>
              <w:rPr>
                <w:rFonts w:ascii="Arial" w:hAnsi="Arial" w:cs="Arial"/>
                <w:b/>
                <w:i/>
                <w:sz w:val="32"/>
              </w:rPr>
            </w:pPr>
            <w:r w:rsidRPr="009C59AC"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27E55D4" w14:textId="77777777" w:rsidR="00A50E78" w:rsidRPr="00876A58" w:rsidRDefault="00A50E78" w:rsidP="00487027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02401E4" wp14:editId="50694C1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E78" w:rsidRPr="00876A58" w14:paraId="60BFC077" w14:textId="77777777" w:rsidTr="0048702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660D" w14:textId="605A86E5" w:rsidR="00A50E78" w:rsidRDefault="00475256" w:rsidP="00487027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475256">
              <w:rPr>
                <w:rFonts w:ascii="Arial Narrow" w:hAnsi="Arial Narrow" w:cs="Tahoma"/>
                <w:sz w:val="36"/>
              </w:rPr>
              <w:t xml:space="preserve">COMP7116 | </w:t>
            </w:r>
            <w:r w:rsidR="008F42DB">
              <w:rPr>
                <w:rFonts w:ascii="Arial Narrow" w:hAnsi="Arial Narrow" w:cs="Tahoma"/>
                <w:sz w:val="36"/>
              </w:rPr>
              <w:t>COMP7116001 | COMP7116016</w:t>
            </w:r>
          </w:p>
          <w:p w14:paraId="41E51300" w14:textId="54AF34A9" w:rsidR="00475256" w:rsidRPr="00876A58" w:rsidRDefault="00475256" w:rsidP="00487027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475256">
              <w:rPr>
                <w:rFonts w:ascii="Arial Narrow" w:hAnsi="Arial Narrow" w:cs="Tahoma"/>
                <w:sz w:val="36"/>
                <w:lang w:val="id-ID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C16C63D" w14:textId="77777777" w:rsidR="00A50E78" w:rsidRPr="00876A58" w:rsidRDefault="00A50E78" w:rsidP="00487027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A50E78" w:rsidRPr="00876A58" w14:paraId="7843985C" w14:textId="77777777" w:rsidTr="0048702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28666" w14:textId="5D5993CF" w:rsidR="00A50E78" w:rsidRPr="00DF718C" w:rsidRDefault="00475256" w:rsidP="009C59AC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475256">
              <w:rPr>
                <w:rFonts w:ascii="Arial" w:hAnsi="Arial" w:cs="Arial"/>
                <w:b/>
                <w:lang w:val="id-ID"/>
              </w:rPr>
              <w:t>Computer Science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EF3150" w14:textId="2D13334E" w:rsidR="00A50E78" w:rsidRPr="0036420F" w:rsidRDefault="008F42DB" w:rsidP="00487027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F42DB">
              <w:rPr>
                <w:rFonts w:ascii="Arial" w:hAnsi="Arial" w:cs="Arial"/>
                <w:b/>
                <w:sz w:val="20"/>
              </w:rPr>
              <w:t>O232-COMP7116-WI02-00</w:t>
            </w:r>
          </w:p>
        </w:tc>
      </w:tr>
      <w:tr w:rsidR="00A50E78" w:rsidRPr="00876A58" w14:paraId="60D61657" w14:textId="77777777" w:rsidTr="0048702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EF1516" w14:textId="2F3F8E1F" w:rsidR="00A50E78" w:rsidRPr="008202F0" w:rsidRDefault="00A50E78" w:rsidP="00487027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9C59A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9C59A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8202F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9C59A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202F0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8F42DB">
              <w:rPr>
                <w:rFonts w:ascii="Arial" w:hAnsi="Arial" w:cs="Arial"/>
                <w:i/>
                <w:sz w:val="18"/>
                <w:szCs w:val="18"/>
              </w:rPr>
              <w:t>22</w:t>
            </w:r>
            <w:r w:rsidRPr="009C59AC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202F0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8F42DB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1D8077" w14:textId="5E31AA28" w:rsidR="00A50E78" w:rsidRPr="001E7ABE" w:rsidRDefault="00A50E78" w:rsidP="00487027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9C59A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9C59AC">
              <w:rPr>
                <w:rFonts w:ascii="Arial" w:hAnsi="Arial" w:cs="Arial"/>
                <w:b/>
                <w:sz w:val="18"/>
              </w:rPr>
              <w:t xml:space="preserve"> </w:t>
            </w:r>
            <w:r w:rsidR="00FA0754">
              <w:rPr>
                <w:rFonts w:ascii="Arial" w:hAnsi="Arial" w:cs="Arial"/>
                <w:b/>
                <w:sz w:val="18"/>
              </w:rPr>
              <w:t>0</w:t>
            </w:r>
            <w:r w:rsidR="008202F0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72B78B55" w14:textId="77777777" w:rsidR="00691766" w:rsidRPr="00876A58" w:rsidRDefault="00691766" w:rsidP="00691766">
      <w:pPr>
        <w:rPr>
          <w:lang w:val="id-ID"/>
        </w:rPr>
      </w:pPr>
    </w:p>
    <w:p w14:paraId="0669241C" w14:textId="77777777" w:rsidR="00691766" w:rsidRPr="00BD0E8D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0A9AECC3" w14:textId="77777777" w:rsidR="00691766" w:rsidRPr="000C3329" w:rsidRDefault="00691766" w:rsidP="00691766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7479BD38" w14:textId="77777777" w:rsidR="00691766" w:rsidRPr="00C424D7" w:rsidRDefault="00691766" w:rsidP="00691766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7D5CF903" w14:textId="77777777" w:rsidR="00691766" w:rsidRPr="000C3329" w:rsidRDefault="00691766" w:rsidP="0069176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72C9E90A" w14:textId="77777777" w:rsidR="00691766" w:rsidRPr="00C424D7" w:rsidRDefault="00691766" w:rsidP="00691766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46FE15B3" w14:textId="77777777" w:rsidR="00691766" w:rsidRPr="000C3329" w:rsidRDefault="00691766" w:rsidP="0069176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1C93519E" w14:textId="77777777" w:rsidR="00691766" w:rsidRPr="00C424D7" w:rsidRDefault="00691766" w:rsidP="00691766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5AAEC8DA" w14:textId="77777777" w:rsidR="00691766" w:rsidRPr="000C3329" w:rsidRDefault="00691766" w:rsidP="0069176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5C44B5" w14:textId="77777777" w:rsidR="00691766" w:rsidRPr="00BD0E8D" w:rsidRDefault="00691766" w:rsidP="00691766">
      <w:pPr>
        <w:numPr>
          <w:ilvl w:val="2"/>
          <w:numId w:val="16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34C4DB13" w14:textId="77777777" w:rsidR="00691766" w:rsidRPr="000C3329" w:rsidRDefault="00691766" w:rsidP="00691766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7F154389" w14:textId="77777777" w:rsidR="00691766" w:rsidRPr="00BD0E8D" w:rsidRDefault="00691766" w:rsidP="00691766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DCCE497" w14:textId="77777777" w:rsidR="00691766" w:rsidRPr="000C3329" w:rsidRDefault="00691766" w:rsidP="0069176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86A5E94" w14:textId="77777777" w:rsidR="00691766" w:rsidRPr="00BD0E8D" w:rsidRDefault="00691766" w:rsidP="00691766">
      <w:pPr>
        <w:numPr>
          <w:ilvl w:val="2"/>
          <w:numId w:val="16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3BB38FE" w14:textId="77777777" w:rsidR="00691766" w:rsidRPr="000C3329" w:rsidRDefault="00691766" w:rsidP="00691766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0865152" w14:textId="77777777" w:rsidR="00691766" w:rsidRPr="00BD0E8D" w:rsidRDefault="00691766" w:rsidP="00691766">
      <w:pPr>
        <w:spacing w:line="360" w:lineRule="auto"/>
        <w:jc w:val="both"/>
        <w:rPr>
          <w:rStyle w:val="longtext"/>
          <w:sz w:val="18"/>
          <w:szCs w:val="18"/>
        </w:rPr>
      </w:pPr>
    </w:p>
    <w:p w14:paraId="4BEAA9F4" w14:textId="77777777" w:rsidR="00691766" w:rsidRPr="00BD0E8D" w:rsidRDefault="00691766" w:rsidP="00691766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486D674" w14:textId="77777777" w:rsidR="00691766" w:rsidRPr="00E30D48" w:rsidRDefault="00691766" w:rsidP="00691766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  <w:r>
        <w:rPr>
          <w:rStyle w:val="longtext"/>
          <w:i/>
          <w:sz w:val="18"/>
          <w:szCs w:val="18"/>
        </w:rPr>
        <w:t>.</w:t>
      </w:r>
    </w:p>
    <w:p w14:paraId="43DDC754" w14:textId="77777777" w:rsidR="00691766" w:rsidRPr="00635A1E" w:rsidRDefault="00691766" w:rsidP="00691766">
      <w:pPr>
        <w:spacing w:line="360" w:lineRule="auto"/>
        <w:ind w:left="360" w:hanging="360"/>
        <w:rPr>
          <w:sz w:val="18"/>
          <w:szCs w:val="18"/>
        </w:rPr>
      </w:pPr>
    </w:p>
    <w:p w14:paraId="2E34BB48" w14:textId="77777777" w:rsidR="00691766" w:rsidRPr="00BD0E8D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380183DC" w14:textId="77777777" w:rsidR="00691766" w:rsidRPr="00E30D48" w:rsidRDefault="00691766" w:rsidP="00691766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  <w:r>
        <w:rPr>
          <w:rStyle w:val="longtext"/>
          <w:i/>
          <w:sz w:val="18"/>
          <w:szCs w:val="18"/>
        </w:rPr>
        <w:t>.</w:t>
      </w:r>
    </w:p>
    <w:p w14:paraId="2D2C6C6F" w14:textId="77777777" w:rsidR="00691766" w:rsidRDefault="00691766" w:rsidP="0069176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C48AC2D" w14:textId="77777777" w:rsidR="00691766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  <w:r>
        <w:rPr>
          <w:lang w:eastAsia="x-none"/>
        </w:rPr>
        <w:t>.</w:t>
      </w:r>
    </w:p>
    <w:p w14:paraId="2B0209A0" w14:textId="77777777" w:rsidR="00691766" w:rsidRPr="00635A1E" w:rsidRDefault="00691766" w:rsidP="00691766">
      <w:pPr>
        <w:spacing w:line="360" w:lineRule="auto"/>
        <w:ind w:left="360"/>
        <w:jc w:val="both"/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>
        <w:rPr>
          <w:i/>
          <w:sz w:val="20"/>
          <w:szCs w:val="20"/>
          <w:shd w:val="clear" w:color="auto" w:fill="FFFFFF"/>
          <w:lang w:eastAsia="x-none"/>
        </w:rPr>
        <w:t>.</w:t>
      </w:r>
    </w:p>
    <w:p w14:paraId="0837F959" w14:textId="77777777" w:rsidR="00691766" w:rsidRPr="00B57FC4" w:rsidRDefault="00691766" w:rsidP="00691766">
      <w:pPr>
        <w:spacing w:after="200" w:line="276" w:lineRule="auto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</w:rPr>
        <w:br w:type="page"/>
      </w:r>
    </w:p>
    <w:p w14:paraId="666583FA" w14:textId="77777777" w:rsidR="00691766" w:rsidRDefault="00691766" w:rsidP="00691766">
      <w:pPr>
        <w:spacing w:line="360" w:lineRule="auto"/>
        <w:jc w:val="both"/>
        <w:rPr>
          <w:sz w:val="18"/>
          <w:szCs w:val="18"/>
        </w:rPr>
      </w:pPr>
    </w:p>
    <w:p w14:paraId="5F84F3F2" w14:textId="77777777" w:rsidR="00691766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Persentase penilaiaan untuk </w:t>
      </w:r>
      <w:r>
        <w:rPr>
          <w:lang w:val="id-ID" w:eastAsia="x-none"/>
        </w:rPr>
        <w:t>matakuliah</w:t>
      </w:r>
      <w:r>
        <w:rPr>
          <w:lang w:val="id-ID"/>
        </w:rPr>
        <w:t xml:space="preserve"> in</w:t>
      </w:r>
      <w:r>
        <w:t>i</w:t>
      </w:r>
      <w:r>
        <w:rPr>
          <w:lang w:val="id-ID"/>
        </w:rPr>
        <w:t xml:space="preserve"> adalah sebagai berikut: </w:t>
      </w:r>
    </w:p>
    <w:p w14:paraId="0A8F7ADC" w14:textId="77777777" w:rsidR="00691766" w:rsidRDefault="00691766" w:rsidP="0069176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91766" w14:paraId="6D12AAE0" w14:textId="77777777" w:rsidTr="00706196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690BA2" w14:textId="77777777" w:rsidR="00691766" w:rsidRDefault="00691766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01F02B29" w14:textId="77777777" w:rsidR="00691766" w:rsidRDefault="00691766" w:rsidP="00706196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B4672F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24E7651F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F2828" w14:textId="77777777" w:rsidR="00691766" w:rsidRDefault="00691766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325474D4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91766" w14:paraId="1D6B2C95" w14:textId="77777777" w:rsidTr="00706196">
        <w:trPr>
          <w:trHeight w:val="44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2469E" w14:textId="77777777" w:rsidR="00691766" w:rsidRPr="005F0671" w:rsidRDefault="00691766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40%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DCF6" w14:textId="77777777" w:rsidR="00691766" w:rsidRPr="005F0671" w:rsidRDefault="00691766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60%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8A0BC" w14:textId="77777777" w:rsidR="00691766" w:rsidRPr="005F0671" w:rsidRDefault="00691766" w:rsidP="00706196">
            <w:pPr>
              <w:jc w:val="center"/>
              <w:rPr>
                <w:bCs/>
              </w:rPr>
            </w:pPr>
            <w:r w:rsidRPr="005F0671">
              <w:rPr>
                <w:bCs/>
              </w:rPr>
              <w:t>-</w:t>
            </w:r>
          </w:p>
        </w:tc>
      </w:tr>
    </w:tbl>
    <w:p w14:paraId="339A1344" w14:textId="77777777" w:rsidR="00691766" w:rsidRDefault="00691766" w:rsidP="00691766">
      <w:pPr>
        <w:spacing w:line="360" w:lineRule="auto"/>
        <w:jc w:val="both"/>
        <w:rPr>
          <w:sz w:val="18"/>
          <w:szCs w:val="18"/>
          <w:lang w:val="id-ID"/>
        </w:rPr>
      </w:pPr>
    </w:p>
    <w:p w14:paraId="38E1E7F4" w14:textId="77777777" w:rsidR="00691766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</w:t>
      </w:r>
      <w:r>
        <w:rPr>
          <w:lang w:val="id-ID" w:eastAsia="x-none"/>
        </w:rPr>
        <w:t>digunakan</w:t>
      </w:r>
      <w:r>
        <w:rPr>
          <w:lang w:val="id-ID"/>
        </w:rPr>
        <w:t xml:space="preserve"> </w:t>
      </w:r>
      <w:r>
        <w:t xml:space="preserve">pada matakuliah ini adalah sebagai berikut: </w:t>
      </w:r>
    </w:p>
    <w:p w14:paraId="4D8C43B9" w14:textId="77777777" w:rsidR="00691766" w:rsidRDefault="00691766" w:rsidP="0069176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691766" w14:paraId="276DBEF3" w14:textId="77777777" w:rsidTr="00706196">
        <w:trPr>
          <w:trHeight w:val="504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0EE002" w14:textId="77777777" w:rsidR="00691766" w:rsidRDefault="00691766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6AB4715C" w14:textId="77777777" w:rsidR="00691766" w:rsidRDefault="00691766" w:rsidP="0070619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91766" w14:paraId="2A2E90B2" w14:textId="77777777" w:rsidTr="00706196">
        <w:trPr>
          <w:trHeight w:val="1427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332AA" w14:textId="77777777" w:rsidR="00691766" w:rsidRPr="00F8581F" w:rsidRDefault="00691766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OpenCV 4.6.0.66</w:t>
            </w:r>
          </w:p>
          <w:p w14:paraId="04FB7B0E" w14:textId="77777777" w:rsidR="00691766" w:rsidRPr="00F8581F" w:rsidRDefault="00691766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Python 3.7.6</w:t>
            </w:r>
          </w:p>
          <w:p w14:paraId="3EAC6CA7" w14:textId="77777777" w:rsidR="00691766" w:rsidRPr="00F8581F" w:rsidRDefault="00691766" w:rsidP="00706196">
            <w:pPr>
              <w:spacing w:line="276" w:lineRule="auto"/>
              <w:rPr>
                <w:color w:val="000000"/>
                <w:lang w:val="id-ID"/>
              </w:rPr>
            </w:pPr>
            <w:r w:rsidRPr="00F8581F">
              <w:rPr>
                <w:color w:val="000000"/>
                <w:lang w:val="id-ID"/>
              </w:rPr>
              <w:t>SciKit 0.23.1</w:t>
            </w:r>
          </w:p>
          <w:p w14:paraId="77D10EB8" w14:textId="77777777" w:rsidR="00691766" w:rsidRDefault="00691766" w:rsidP="00706196">
            <w:pPr>
              <w:rPr>
                <w:bCs/>
                <w:highlight w:val="yellow"/>
              </w:rPr>
            </w:pPr>
            <w:r w:rsidRPr="00F8581F">
              <w:rPr>
                <w:color w:val="000000"/>
                <w:lang w:val="id-ID"/>
              </w:rPr>
              <w:t>Visual Studio Code</w:t>
            </w:r>
          </w:p>
        </w:tc>
      </w:tr>
    </w:tbl>
    <w:p w14:paraId="5771CD36" w14:textId="77777777" w:rsidR="00691766" w:rsidRDefault="00691766" w:rsidP="00691766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3DA7492" w14:textId="77777777" w:rsidR="00691766" w:rsidRDefault="00691766" w:rsidP="00691766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>
        <w:t xml:space="preserve">Ekstensi file yang </w:t>
      </w:r>
      <w:r>
        <w:rPr>
          <w:lang w:val="id-ID"/>
        </w:rPr>
        <w:t>harus</w:t>
      </w:r>
      <w:r>
        <w:t xml:space="preserve"> </w:t>
      </w:r>
      <w:r w:rsidRPr="005F0671">
        <w:rPr>
          <w:lang w:val="id-ID" w:eastAsia="x-none"/>
        </w:rPr>
        <w:t>disertakan</w:t>
      </w:r>
      <w:r>
        <w:t xml:space="preserve"> dalam pengumpulan tugas mandiri, proyek, dan uap untuk matakuliah ini adalah sebagai berikut:</w:t>
      </w:r>
    </w:p>
    <w:p w14:paraId="2EB6EAB8" w14:textId="77777777" w:rsidR="00691766" w:rsidRDefault="00691766" w:rsidP="00691766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91766" w14:paraId="6AE49EB6" w14:textId="77777777" w:rsidTr="00706196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75AFA" w14:textId="77777777" w:rsidR="00691766" w:rsidRDefault="00691766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444A0342" w14:textId="77777777" w:rsidR="00691766" w:rsidRDefault="00691766" w:rsidP="00706196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BDE08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5331B7B1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0D286" w14:textId="77777777" w:rsidR="00691766" w:rsidRDefault="00691766" w:rsidP="007061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5E79349F" w14:textId="77777777" w:rsidR="00691766" w:rsidRDefault="00691766" w:rsidP="00706196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91766" w14:paraId="41FDC6E4" w14:textId="77777777" w:rsidTr="00706196">
        <w:trPr>
          <w:trHeight w:val="48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99BFC" w14:textId="77777777" w:rsidR="00691766" w:rsidRPr="009F62D4" w:rsidRDefault="00691766" w:rsidP="00706196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1F3BC" w14:textId="77777777" w:rsidR="00691766" w:rsidRPr="009F62D4" w:rsidRDefault="00691766" w:rsidP="00706196">
            <w:pPr>
              <w:rPr>
                <w:bCs/>
              </w:rPr>
            </w:pPr>
            <w:r w:rsidRPr="009F62D4">
              <w:rPr>
                <w:bCs/>
              </w:rPr>
              <w:t>PY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016F6" w14:textId="77777777" w:rsidR="00691766" w:rsidRPr="009F62D4" w:rsidRDefault="00691766" w:rsidP="00706196">
            <w:pPr>
              <w:rPr>
                <w:bCs/>
              </w:rPr>
            </w:pPr>
            <w:r w:rsidRPr="009F62D4">
              <w:rPr>
                <w:bCs/>
              </w:rPr>
              <w:t>-</w:t>
            </w:r>
          </w:p>
        </w:tc>
      </w:tr>
    </w:tbl>
    <w:p w14:paraId="3FC3E57B" w14:textId="77777777" w:rsidR="00691766" w:rsidRDefault="00691766" w:rsidP="00691766">
      <w:pPr>
        <w:rPr>
          <w:lang w:val="id-ID"/>
        </w:rPr>
      </w:pPr>
    </w:p>
    <w:p w14:paraId="4E7A4A4E" w14:textId="01C8F3EB" w:rsidR="00A50E78" w:rsidRDefault="00A50E78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542427C" w14:textId="4DB26DFD" w:rsidR="00DB26C9" w:rsidRDefault="00DB26C9" w:rsidP="00DB26C9">
      <w:pPr>
        <w:rPr>
          <w:lang w:val="id-ID"/>
        </w:rPr>
      </w:pPr>
    </w:p>
    <w:p w14:paraId="51325A47" w14:textId="13BE27B1" w:rsidR="002B3698" w:rsidRDefault="002B3698" w:rsidP="00DB26C9">
      <w:pPr>
        <w:rPr>
          <w:lang w:val="id-ID"/>
        </w:rPr>
      </w:pPr>
    </w:p>
    <w:p w14:paraId="0105793C" w14:textId="4A08B4A9" w:rsidR="002B3698" w:rsidRDefault="002B3698" w:rsidP="00DB26C9">
      <w:pPr>
        <w:rPr>
          <w:lang w:val="id-ID"/>
        </w:rPr>
      </w:pPr>
    </w:p>
    <w:p w14:paraId="4B078446" w14:textId="7A6A3E4E" w:rsidR="002B3698" w:rsidRDefault="002B3698" w:rsidP="00DB26C9">
      <w:pPr>
        <w:rPr>
          <w:lang w:val="id-ID"/>
        </w:rPr>
      </w:pPr>
    </w:p>
    <w:p w14:paraId="58E51E1C" w14:textId="68C1080A" w:rsidR="002B3698" w:rsidRDefault="002B3698" w:rsidP="00DB26C9">
      <w:pPr>
        <w:rPr>
          <w:lang w:val="id-ID"/>
        </w:rPr>
      </w:pPr>
    </w:p>
    <w:p w14:paraId="505E48BD" w14:textId="4C196415" w:rsidR="002B3698" w:rsidRDefault="002B3698" w:rsidP="00DB26C9">
      <w:pPr>
        <w:rPr>
          <w:lang w:val="id-ID"/>
        </w:rPr>
      </w:pPr>
    </w:p>
    <w:p w14:paraId="05216947" w14:textId="6DD06EA1" w:rsidR="002B3698" w:rsidRDefault="002B3698" w:rsidP="00DB26C9">
      <w:pPr>
        <w:rPr>
          <w:lang w:val="id-ID"/>
        </w:rPr>
      </w:pPr>
    </w:p>
    <w:p w14:paraId="70310C46" w14:textId="24B0C7F3" w:rsidR="002B3698" w:rsidRDefault="002B3698" w:rsidP="00DB26C9">
      <w:pPr>
        <w:rPr>
          <w:lang w:val="id-ID"/>
        </w:rPr>
      </w:pPr>
    </w:p>
    <w:p w14:paraId="2CF38C1F" w14:textId="165348BF" w:rsidR="002B3698" w:rsidRDefault="002B3698" w:rsidP="00DB26C9">
      <w:pPr>
        <w:rPr>
          <w:lang w:val="id-ID"/>
        </w:rPr>
      </w:pPr>
    </w:p>
    <w:p w14:paraId="141A85CE" w14:textId="588BEF13" w:rsidR="002B3698" w:rsidRDefault="002B3698" w:rsidP="00DB26C9">
      <w:pPr>
        <w:rPr>
          <w:lang w:val="id-ID"/>
        </w:rPr>
      </w:pPr>
    </w:p>
    <w:p w14:paraId="0B5F916F" w14:textId="6C5B0785" w:rsidR="002B3698" w:rsidRDefault="002B3698" w:rsidP="00DB26C9">
      <w:pPr>
        <w:rPr>
          <w:lang w:val="id-ID"/>
        </w:rPr>
      </w:pPr>
    </w:p>
    <w:p w14:paraId="7B3C5BFE" w14:textId="55A22804" w:rsidR="002B3698" w:rsidRDefault="002B3698" w:rsidP="00DB26C9">
      <w:pPr>
        <w:rPr>
          <w:lang w:val="id-ID"/>
        </w:rPr>
      </w:pPr>
    </w:p>
    <w:p w14:paraId="48E60E53" w14:textId="3CC05D12" w:rsidR="002B3698" w:rsidRDefault="002B3698" w:rsidP="00DB26C9">
      <w:pPr>
        <w:rPr>
          <w:lang w:val="id-ID"/>
        </w:rPr>
      </w:pPr>
    </w:p>
    <w:p w14:paraId="3ABF49FD" w14:textId="57864F91" w:rsidR="002B3698" w:rsidRDefault="002B3698" w:rsidP="00DB26C9">
      <w:pPr>
        <w:rPr>
          <w:lang w:val="id-ID"/>
        </w:rPr>
      </w:pPr>
    </w:p>
    <w:p w14:paraId="56A753A7" w14:textId="6C410FAC" w:rsidR="002B3698" w:rsidRDefault="002B3698" w:rsidP="00DB26C9">
      <w:pPr>
        <w:rPr>
          <w:lang w:val="id-ID"/>
        </w:rPr>
      </w:pPr>
    </w:p>
    <w:p w14:paraId="170329CE" w14:textId="6F678219" w:rsidR="002B3698" w:rsidRDefault="002B3698" w:rsidP="00DB26C9">
      <w:pPr>
        <w:rPr>
          <w:lang w:val="id-ID"/>
        </w:rPr>
      </w:pPr>
    </w:p>
    <w:p w14:paraId="70F6F71C" w14:textId="4D72DB17" w:rsidR="002B3698" w:rsidRDefault="002B3698" w:rsidP="00DB26C9">
      <w:pPr>
        <w:rPr>
          <w:lang w:val="id-ID"/>
        </w:rPr>
      </w:pPr>
    </w:p>
    <w:p w14:paraId="4A4BED2D" w14:textId="5DD6BFCC" w:rsidR="002B3698" w:rsidRDefault="002B3698" w:rsidP="00DB26C9">
      <w:pPr>
        <w:rPr>
          <w:lang w:val="id-ID"/>
        </w:rPr>
      </w:pPr>
    </w:p>
    <w:p w14:paraId="1288D6E5" w14:textId="26A8C43E" w:rsidR="002B3698" w:rsidRDefault="002B3698" w:rsidP="00DB26C9">
      <w:pPr>
        <w:rPr>
          <w:lang w:val="id-ID"/>
        </w:rPr>
      </w:pPr>
    </w:p>
    <w:p w14:paraId="337D4914" w14:textId="686953D6" w:rsidR="002B3698" w:rsidRDefault="002B3698" w:rsidP="00DB26C9">
      <w:pPr>
        <w:rPr>
          <w:lang w:val="id-ID"/>
        </w:rPr>
      </w:pPr>
    </w:p>
    <w:p w14:paraId="443B0FA2" w14:textId="77777777" w:rsidR="002B3698" w:rsidRPr="00DB26C9" w:rsidRDefault="002B3698" w:rsidP="00DB26C9">
      <w:pPr>
        <w:rPr>
          <w:lang w:val="id-ID"/>
        </w:rPr>
      </w:pPr>
    </w:p>
    <w:p w14:paraId="1508A99B" w14:textId="1DF8023B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B7380A4" w14:textId="3D720808" w:rsidR="00643F75" w:rsidRPr="005C5D6C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291AEAB9" w14:textId="08EBEC5C" w:rsidR="00BC6DE8" w:rsidRDefault="00DD1B1E" w:rsidP="0038275D">
      <w:pPr>
        <w:jc w:val="center"/>
        <w:rPr>
          <w:b/>
        </w:rPr>
      </w:pPr>
      <w:r>
        <w:rPr>
          <w:b/>
        </w:rPr>
        <w:t>Streamer Faces</w:t>
      </w:r>
    </w:p>
    <w:p w14:paraId="619C8431" w14:textId="4C8824D1" w:rsidR="00450E94" w:rsidRDefault="00450E94" w:rsidP="0038275D">
      <w:pPr>
        <w:jc w:val="center"/>
        <w:rPr>
          <w:b/>
        </w:rPr>
      </w:pPr>
    </w:p>
    <w:p w14:paraId="1DF937AD" w14:textId="58D001DB" w:rsidR="00450E94" w:rsidRDefault="001F1614" w:rsidP="00450E94">
      <w:pPr>
        <w:spacing w:line="360" w:lineRule="auto"/>
        <w:ind w:firstLine="720"/>
        <w:jc w:val="both"/>
      </w:pPr>
      <w:r>
        <w:rPr>
          <w:b/>
        </w:rPr>
        <w:t xml:space="preserve">Streamer Faces </w:t>
      </w:r>
      <w:r w:rsidR="001A441A">
        <w:t>is a</w:t>
      </w:r>
      <w:r w:rsidR="005E0C89">
        <w:t xml:space="preserve"> new</w:t>
      </w:r>
      <w:r w:rsidR="001A441A">
        <w:t xml:space="preserve"> </w:t>
      </w:r>
      <w:r w:rsidR="00DF7091">
        <w:t xml:space="preserve">application </w:t>
      </w:r>
      <w:r w:rsidR="00D26A27">
        <w:t>that</w:t>
      </w:r>
      <w:r w:rsidR="004A07A1">
        <w:t xml:space="preserve"> </w:t>
      </w:r>
      <w:r w:rsidR="00DF7091">
        <w:t>currently being develop by</w:t>
      </w:r>
      <w:r w:rsidR="00C738F9">
        <w:t xml:space="preserve"> Andy</w:t>
      </w:r>
      <w:r w:rsidR="00DF7091">
        <w:t xml:space="preserve">. </w:t>
      </w:r>
      <w:r w:rsidR="00C738F9">
        <w:t>Andy likes to watch streamers or youtubers</w:t>
      </w:r>
      <w:r w:rsidR="008D2B8C">
        <w:t>, so</w:t>
      </w:r>
      <w:r w:rsidR="00C738F9">
        <w:t xml:space="preserve"> Andy</w:t>
      </w:r>
      <w:r w:rsidR="00753B99">
        <w:t xml:space="preserve"> </w:t>
      </w:r>
      <w:r w:rsidR="008D2B8C">
        <w:t>want</w:t>
      </w:r>
      <w:r w:rsidR="0050695B">
        <w:t>s</w:t>
      </w:r>
      <w:r w:rsidR="008D2B8C">
        <w:t xml:space="preserve"> to </w:t>
      </w:r>
      <w:r w:rsidR="004A07A1">
        <w:t>develop</w:t>
      </w:r>
      <w:r w:rsidR="008D2B8C">
        <w:t xml:space="preserve"> an</w:t>
      </w:r>
      <w:r w:rsidR="004A07A1">
        <w:t xml:space="preserve"> application with</w:t>
      </w:r>
      <w:r w:rsidR="001174BC">
        <w:t xml:space="preserve"> </w:t>
      </w:r>
      <w:r w:rsidR="00812C35">
        <w:rPr>
          <w:b/>
        </w:rPr>
        <w:t>A</w:t>
      </w:r>
      <w:r w:rsidR="001174BC" w:rsidRPr="001E7DF3">
        <w:rPr>
          <w:b/>
        </w:rPr>
        <w:t xml:space="preserve">rtificial </w:t>
      </w:r>
      <w:r w:rsidR="00812C35">
        <w:rPr>
          <w:b/>
        </w:rPr>
        <w:t>I</w:t>
      </w:r>
      <w:r w:rsidR="001174BC" w:rsidRPr="001E7DF3">
        <w:rPr>
          <w:b/>
        </w:rPr>
        <w:t>ntelligence</w:t>
      </w:r>
      <w:r w:rsidR="005E0C89">
        <w:rPr>
          <w:b/>
        </w:rPr>
        <w:t xml:space="preserve"> </w:t>
      </w:r>
      <w:r w:rsidR="00623D0A" w:rsidRPr="005F1B05">
        <w:t>concept</w:t>
      </w:r>
      <w:r w:rsidR="001F68A6">
        <w:t>,</w:t>
      </w:r>
      <w:r w:rsidR="00623D0A">
        <w:rPr>
          <w:b/>
        </w:rPr>
        <w:t xml:space="preserve"> </w:t>
      </w:r>
      <w:r w:rsidR="002F1B66" w:rsidRPr="002F1B66">
        <w:t xml:space="preserve">especially </w:t>
      </w:r>
      <w:r w:rsidR="00812C35">
        <w:rPr>
          <w:b/>
        </w:rPr>
        <w:t>C</w:t>
      </w:r>
      <w:r w:rsidR="002F1B66" w:rsidRPr="002F1B66">
        <w:rPr>
          <w:b/>
        </w:rPr>
        <w:t xml:space="preserve">omputer </w:t>
      </w:r>
      <w:r w:rsidR="00812C35">
        <w:rPr>
          <w:b/>
        </w:rPr>
        <w:t>V</w:t>
      </w:r>
      <w:r w:rsidR="002F1B66" w:rsidRPr="002F1B66">
        <w:rPr>
          <w:b/>
        </w:rPr>
        <w:t>ision</w:t>
      </w:r>
      <w:r w:rsidR="001A441A">
        <w:t>.</w:t>
      </w:r>
      <w:r w:rsidR="00F623BB">
        <w:t xml:space="preserve"> </w:t>
      </w:r>
      <w:r w:rsidR="00C738F9">
        <w:rPr>
          <w:b/>
        </w:rPr>
        <w:t>Streamer Faces</w:t>
      </w:r>
      <w:r w:rsidR="004A07A1">
        <w:rPr>
          <w:b/>
        </w:rPr>
        <w:t xml:space="preserve"> </w:t>
      </w:r>
      <w:r w:rsidR="00753B99">
        <w:t>need</w:t>
      </w:r>
      <w:r w:rsidR="003E7AFA">
        <w:t xml:space="preserve"> to </w:t>
      </w:r>
      <w:r w:rsidR="00681C8B">
        <w:t xml:space="preserve">add </w:t>
      </w:r>
      <w:r w:rsidR="00520589">
        <w:t>a</w:t>
      </w:r>
      <w:r w:rsidR="00551C4D">
        <w:t xml:space="preserve"> new</w:t>
      </w:r>
      <w:r w:rsidR="0041393D">
        <w:t xml:space="preserve"> computer vision</w:t>
      </w:r>
      <w:r w:rsidR="004A07A1">
        <w:t xml:space="preserve"> </w:t>
      </w:r>
      <w:r w:rsidR="00681C8B">
        <w:t>feature</w:t>
      </w:r>
      <w:r w:rsidR="0041393D" w:rsidRPr="0041393D">
        <w:t xml:space="preserve"> </w:t>
      </w:r>
      <w:r w:rsidR="0041393D">
        <w:t>to some application</w:t>
      </w:r>
      <w:r w:rsidR="002F37F0">
        <w:t>s</w:t>
      </w:r>
      <w:r w:rsidR="0041393D">
        <w:t xml:space="preserve"> </w:t>
      </w:r>
      <w:r w:rsidR="002F37F0">
        <w:t>which are</w:t>
      </w:r>
      <w:r w:rsidR="0041393D">
        <w:t xml:space="preserve"> already developed. This feature will </w:t>
      </w:r>
      <w:r w:rsidR="0066083D">
        <w:t>allow</w:t>
      </w:r>
      <w:r w:rsidR="0041393D">
        <w:t xml:space="preserve"> the applications</w:t>
      </w:r>
      <w:r w:rsidR="00AA382C">
        <w:t xml:space="preserve"> </w:t>
      </w:r>
      <w:r w:rsidR="00F21E19">
        <w:t>to</w:t>
      </w:r>
      <w:r w:rsidR="00551C4D">
        <w:t xml:space="preserve"> recognize every user </w:t>
      </w:r>
      <w:r w:rsidR="00520589">
        <w:t>based on</w:t>
      </w:r>
      <w:r w:rsidR="00753162">
        <w:t xml:space="preserve"> </w:t>
      </w:r>
      <w:r w:rsidR="00551C4D" w:rsidRPr="00551C4D">
        <w:rPr>
          <w:b/>
        </w:rPr>
        <w:t>profile</w:t>
      </w:r>
      <w:r w:rsidR="00520589">
        <w:t xml:space="preserve"> </w:t>
      </w:r>
      <w:r w:rsidR="00520589" w:rsidRPr="006A6C1D">
        <w:rPr>
          <w:b/>
        </w:rPr>
        <w:t>image</w:t>
      </w:r>
      <w:r w:rsidR="00D7622B">
        <w:t xml:space="preserve"> </w:t>
      </w:r>
      <w:r w:rsidR="00EA77C4">
        <w:t xml:space="preserve">with </w:t>
      </w:r>
      <w:r w:rsidR="0066083D" w:rsidRPr="007B4B11">
        <w:rPr>
          <w:b/>
        </w:rPr>
        <w:t xml:space="preserve">single </w:t>
      </w:r>
      <w:r w:rsidR="00EA77C4" w:rsidRPr="007B4B11">
        <w:rPr>
          <w:b/>
        </w:rPr>
        <w:t>face</w:t>
      </w:r>
      <w:r w:rsidR="00753B99">
        <w:t xml:space="preserve"> and determine </w:t>
      </w:r>
      <w:r w:rsidR="00AF1BA5" w:rsidRPr="00AF1BA5">
        <w:rPr>
          <w:b/>
          <w:bCs/>
        </w:rPr>
        <w:t>which platform the user use to stream</w:t>
      </w:r>
      <w:r w:rsidR="008D27C9">
        <w:t>.</w:t>
      </w:r>
      <w:r w:rsidR="00DD538C">
        <w:t xml:space="preserve"> </w:t>
      </w:r>
      <w:r w:rsidR="009E5C26">
        <w:t xml:space="preserve">Therefore, </w:t>
      </w:r>
      <w:r w:rsidR="00C738F9">
        <w:t xml:space="preserve">because </w:t>
      </w:r>
      <w:r w:rsidR="004D330F">
        <w:t>A</w:t>
      </w:r>
      <w:r w:rsidR="00C738F9">
        <w:t xml:space="preserve">ndy </w:t>
      </w:r>
      <w:r w:rsidR="00A20CCC">
        <w:t xml:space="preserve">isn’t </w:t>
      </w:r>
      <w:r w:rsidR="00C738F9">
        <w:t>really experience</w:t>
      </w:r>
      <w:r w:rsidR="00A20CCC">
        <w:t>d</w:t>
      </w:r>
      <w:r w:rsidR="00C738F9">
        <w:t xml:space="preserve"> with using </w:t>
      </w:r>
      <w:r w:rsidR="00C738F9" w:rsidRPr="00C738F9">
        <w:rPr>
          <w:b/>
          <w:bCs/>
        </w:rPr>
        <w:t>Computer Vision</w:t>
      </w:r>
      <w:r w:rsidR="00C738F9">
        <w:t xml:space="preserve"> concept, he</w:t>
      </w:r>
      <w:r w:rsidR="00BE2952">
        <w:t xml:space="preserve"> asked</w:t>
      </w:r>
      <w:r w:rsidR="00C738F9">
        <w:t xml:space="preserve"> you</w:t>
      </w:r>
      <w:r w:rsidR="00BE2952">
        <w:t xml:space="preserve"> to create th</w:t>
      </w:r>
      <w:r w:rsidR="00AD4B83">
        <w:t xml:space="preserve">at feature </w:t>
      </w:r>
      <w:r w:rsidR="003D44FF">
        <w:t>using</w:t>
      </w:r>
      <w:r w:rsidR="00AA49CB">
        <w:t xml:space="preserve"> </w:t>
      </w:r>
      <w:r w:rsidR="00AA49CB" w:rsidRPr="00020035">
        <w:rPr>
          <w:b/>
        </w:rPr>
        <w:t>Python programming language</w:t>
      </w:r>
      <w:r w:rsidR="00F50945">
        <w:rPr>
          <w:b/>
        </w:rPr>
        <w:t xml:space="preserve"> </w:t>
      </w:r>
      <w:r w:rsidR="00F50945" w:rsidRPr="00F50945">
        <w:t>and</w:t>
      </w:r>
      <w:r w:rsidR="00F50945">
        <w:rPr>
          <w:b/>
        </w:rPr>
        <w:t xml:space="preserve"> OpenCv Library</w:t>
      </w:r>
      <w:r w:rsidR="00AA49CB">
        <w:t>.</w:t>
      </w:r>
    </w:p>
    <w:p w14:paraId="31400F0A" w14:textId="77777777" w:rsidR="00FA4BF9" w:rsidRDefault="00FA4BF9" w:rsidP="00FA4BF9">
      <w:pPr>
        <w:tabs>
          <w:tab w:val="left" w:pos="1080"/>
        </w:tabs>
        <w:spacing w:line="360" w:lineRule="auto"/>
        <w:jc w:val="both"/>
      </w:pPr>
    </w:p>
    <w:p w14:paraId="610D13C3" w14:textId="3D95A74D" w:rsidR="00390472" w:rsidRPr="00FA4BF9" w:rsidRDefault="001174BC" w:rsidP="00FA4BF9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jc w:val="both"/>
        <w:rPr>
          <w:b/>
        </w:rPr>
      </w:pPr>
      <w:r w:rsidRPr="00FA4BF9">
        <w:rPr>
          <w:b/>
        </w:rPr>
        <w:t>Dataset Description</w:t>
      </w:r>
    </w:p>
    <w:p w14:paraId="0AA6FEB9" w14:textId="74557E04" w:rsidR="00FA1E18" w:rsidRDefault="00D875D6" w:rsidP="00FA4BF9">
      <w:pPr>
        <w:spacing w:line="360" w:lineRule="auto"/>
        <w:ind w:left="720"/>
        <w:jc w:val="both"/>
      </w:pPr>
      <w:r>
        <w:t>The given dataset contains</w:t>
      </w:r>
      <w:r w:rsidR="002A554D">
        <w:t xml:space="preserve"> </w:t>
      </w:r>
      <w:r w:rsidR="002A554D" w:rsidRPr="002A554D">
        <w:rPr>
          <w:b/>
        </w:rPr>
        <w:t>training dataset</w:t>
      </w:r>
      <w:r w:rsidR="002A554D">
        <w:t xml:space="preserve"> consis</w:t>
      </w:r>
      <w:r w:rsidR="004C71E1">
        <w:t>t</w:t>
      </w:r>
      <w:r w:rsidR="002A554D">
        <w:t xml:space="preserve"> of</w:t>
      </w:r>
      <w:r w:rsidR="00396EE7">
        <w:t xml:space="preserve"> </w:t>
      </w:r>
      <w:r w:rsidR="008D2B8C">
        <w:rPr>
          <w:b/>
        </w:rPr>
        <w:t>12</w:t>
      </w:r>
      <w:r w:rsidR="00D73E2F">
        <w:rPr>
          <w:b/>
        </w:rPr>
        <w:t xml:space="preserve"> </w:t>
      </w:r>
      <w:r w:rsidR="00D5539A">
        <w:rPr>
          <w:b/>
        </w:rPr>
        <w:t>profile</w:t>
      </w:r>
      <w:r w:rsidR="00520141" w:rsidRPr="00FA4BF9">
        <w:rPr>
          <w:b/>
        </w:rPr>
        <w:t xml:space="preserve"> images</w:t>
      </w:r>
      <w:r w:rsidR="009E1048">
        <w:rPr>
          <w:b/>
        </w:rPr>
        <w:t xml:space="preserve"> of</w:t>
      </w:r>
      <w:r w:rsidR="00520141">
        <w:t xml:space="preserve"> </w:t>
      </w:r>
      <w:r w:rsidR="004C71E1" w:rsidRPr="004C71E1">
        <w:rPr>
          <w:b/>
          <w:bCs/>
        </w:rPr>
        <w:t>each</w:t>
      </w:r>
      <w:r w:rsidR="00D5539A" w:rsidRPr="00126C93">
        <w:rPr>
          <w:b/>
        </w:rPr>
        <w:t xml:space="preserve"> user</w:t>
      </w:r>
      <w:r w:rsidR="00D5539A">
        <w:t xml:space="preserve"> that already uploaded from </w:t>
      </w:r>
      <w:r w:rsidR="003F4A24">
        <w:t>the applications</w:t>
      </w:r>
      <w:r w:rsidR="00D8781F">
        <w:t xml:space="preserve"> </w:t>
      </w:r>
      <w:r w:rsidR="00A55F2B">
        <w:t>and</w:t>
      </w:r>
      <w:r w:rsidR="00A55F2B" w:rsidRPr="00A55F2B">
        <w:rPr>
          <w:b/>
        </w:rPr>
        <w:t xml:space="preserve"> testing images</w:t>
      </w:r>
      <w:r w:rsidR="00846A7C">
        <w:rPr>
          <w:b/>
        </w:rPr>
        <w:t xml:space="preserve"> </w:t>
      </w:r>
      <w:r w:rsidR="00846A7C">
        <w:t xml:space="preserve">consisting of </w:t>
      </w:r>
      <w:r w:rsidR="008D2B8C">
        <w:rPr>
          <w:b/>
        </w:rPr>
        <w:t>5</w:t>
      </w:r>
      <w:r w:rsidR="002A554D">
        <w:t xml:space="preserve"> </w:t>
      </w:r>
      <w:r w:rsidR="00846A7C" w:rsidRPr="000D52FD">
        <w:rPr>
          <w:b/>
        </w:rPr>
        <w:t xml:space="preserve">random </w:t>
      </w:r>
      <w:r w:rsidR="00D5539A">
        <w:rPr>
          <w:b/>
        </w:rPr>
        <w:t>user</w:t>
      </w:r>
      <w:r w:rsidR="00D5539A" w:rsidRPr="005F1B05">
        <w:t>’</w:t>
      </w:r>
      <w:r w:rsidR="00D5539A">
        <w:rPr>
          <w:b/>
        </w:rPr>
        <w:t>s profile images</w:t>
      </w:r>
      <w:r w:rsidR="002C20E1" w:rsidRPr="00E36ABD">
        <w:t>.</w:t>
      </w:r>
    </w:p>
    <w:p w14:paraId="63BC4AE8" w14:textId="49929660" w:rsidR="00DC7185" w:rsidRDefault="00DC7185" w:rsidP="00FA4BF9">
      <w:pPr>
        <w:spacing w:line="360" w:lineRule="auto"/>
        <w:ind w:left="720"/>
        <w:jc w:val="both"/>
      </w:pPr>
    </w:p>
    <w:p w14:paraId="179FB087" w14:textId="660678BB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Get Path List</w:t>
      </w:r>
    </w:p>
    <w:p w14:paraId="2152826A" w14:textId="63B26407" w:rsidR="00C34B92" w:rsidRPr="00C34B92" w:rsidRDefault="00C34B92" w:rsidP="00C34B92">
      <w:pPr>
        <w:pStyle w:val="ListParagraph"/>
        <w:spacing w:line="360" w:lineRule="auto"/>
        <w:ind w:left="644"/>
        <w:jc w:val="both"/>
      </w:pPr>
      <w:r>
        <w:t xml:space="preserve">The directories of the </w:t>
      </w:r>
      <w:r w:rsidRPr="003163B8">
        <w:rPr>
          <w:b/>
          <w:bCs/>
        </w:rPr>
        <w:t>given training dataset</w:t>
      </w:r>
      <w:r>
        <w:t xml:space="preserve"> will be stored into a </w:t>
      </w:r>
      <w:r w:rsidRPr="003163B8">
        <w:rPr>
          <w:b/>
          <w:bCs/>
        </w:rPr>
        <w:t>list</w:t>
      </w:r>
      <w:r>
        <w:t xml:space="preserve"> containing the </w:t>
      </w:r>
      <w:r w:rsidRPr="003163B8">
        <w:rPr>
          <w:b/>
          <w:bCs/>
        </w:rPr>
        <w:t>names of directories</w:t>
      </w:r>
      <w:r>
        <w:t xml:space="preserve">. This list will also be used as the </w:t>
      </w:r>
      <w:r w:rsidRPr="003163B8">
        <w:rPr>
          <w:b/>
          <w:bCs/>
        </w:rPr>
        <w:t>labels</w:t>
      </w:r>
      <w:r>
        <w:t xml:space="preserve"> of the training images</w:t>
      </w:r>
      <w:r w:rsidR="00924DFE">
        <w:t>.</w:t>
      </w:r>
    </w:p>
    <w:p w14:paraId="1852693A" w14:textId="77777777" w:rsidR="00DC7185" w:rsidRPr="00DC7185" w:rsidRDefault="00DC7185" w:rsidP="00DC7185">
      <w:pPr>
        <w:spacing w:line="360" w:lineRule="auto"/>
        <w:ind w:left="644"/>
        <w:jc w:val="both"/>
        <w:rPr>
          <w:b/>
          <w:bCs/>
        </w:rPr>
      </w:pPr>
    </w:p>
    <w:p w14:paraId="11F39117" w14:textId="1D9F97FD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Get Class id</w:t>
      </w:r>
    </w:p>
    <w:p w14:paraId="0E967B16" w14:textId="6D9F4552" w:rsidR="00542CDC" w:rsidRPr="00542CDC" w:rsidRDefault="00542CDC" w:rsidP="00542CDC">
      <w:pPr>
        <w:pStyle w:val="ListParagraph"/>
        <w:spacing w:line="360" w:lineRule="auto"/>
        <w:ind w:left="644"/>
        <w:jc w:val="both"/>
      </w:pPr>
      <w:r>
        <w:t xml:space="preserve">The image from the </w:t>
      </w:r>
      <w:r w:rsidR="001C2CF1" w:rsidRPr="00F22A10">
        <w:rPr>
          <w:b/>
          <w:bCs/>
        </w:rPr>
        <w:t xml:space="preserve">train </w:t>
      </w:r>
      <w:r w:rsidRPr="00F22A10">
        <w:rPr>
          <w:b/>
          <w:bCs/>
        </w:rPr>
        <w:t>dataset</w:t>
      </w:r>
      <w:r>
        <w:t xml:space="preserve"> will be </w:t>
      </w:r>
      <w:r w:rsidRPr="00F22A10">
        <w:rPr>
          <w:b/>
          <w:bCs/>
        </w:rPr>
        <w:t>stored</w:t>
      </w:r>
      <w:r>
        <w:t xml:space="preserve"> into a </w:t>
      </w:r>
      <w:r w:rsidRPr="00F22A10">
        <w:rPr>
          <w:b/>
          <w:bCs/>
        </w:rPr>
        <w:t>list</w:t>
      </w:r>
      <w:r>
        <w:t xml:space="preserve"> and every class will have a generated </w:t>
      </w:r>
      <w:r w:rsidRPr="00F22A10">
        <w:rPr>
          <w:b/>
          <w:bCs/>
        </w:rPr>
        <w:t>image class id</w:t>
      </w:r>
      <w:r w:rsidR="0093132E">
        <w:t>.</w:t>
      </w:r>
    </w:p>
    <w:p w14:paraId="1D5F297A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4398EBC2" w14:textId="095583C7" w:rsidR="00DC7185" w:rsidRPr="0093132E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</w:pPr>
      <w:r w:rsidRPr="00DC7185">
        <w:rPr>
          <w:b/>
          <w:bCs/>
        </w:rPr>
        <w:t>Detect Face and Filter</w:t>
      </w:r>
    </w:p>
    <w:p w14:paraId="30AD2816" w14:textId="4D0F4434" w:rsidR="00DC7185" w:rsidRPr="0093132E" w:rsidRDefault="0093132E" w:rsidP="0093132E">
      <w:pPr>
        <w:spacing w:line="360" w:lineRule="auto"/>
        <w:ind w:left="644"/>
        <w:jc w:val="both"/>
      </w:pPr>
      <w:r w:rsidRPr="0083658D">
        <w:rPr>
          <w:b/>
          <w:bCs/>
        </w:rPr>
        <w:t>Faces</w:t>
      </w:r>
      <w:r w:rsidRPr="0093132E">
        <w:t xml:space="preserve"> inside the </w:t>
      </w:r>
      <w:r w:rsidRPr="0083658D">
        <w:rPr>
          <w:b/>
          <w:bCs/>
        </w:rPr>
        <w:t>training</w:t>
      </w:r>
      <w:r w:rsidRPr="0093132E">
        <w:t xml:space="preserve"> </w:t>
      </w:r>
      <w:r w:rsidRPr="0083658D">
        <w:rPr>
          <w:b/>
          <w:bCs/>
        </w:rPr>
        <w:t>images</w:t>
      </w:r>
      <w:r w:rsidRPr="0093132E">
        <w:t xml:space="preserve"> will be </w:t>
      </w:r>
      <w:r w:rsidRPr="0083658D">
        <w:rPr>
          <w:b/>
          <w:bCs/>
        </w:rPr>
        <w:t>detected</w:t>
      </w:r>
      <w:r w:rsidRPr="0093132E">
        <w:t xml:space="preserve"> and stored into a </w:t>
      </w:r>
      <w:r w:rsidRPr="0083658D">
        <w:rPr>
          <w:b/>
          <w:bCs/>
        </w:rPr>
        <w:t>list</w:t>
      </w:r>
      <w:r w:rsidRPr="0093132E">
        <w:t xml:space="preserve"> </w:t>
      </w:r>
      <w:r w:rsidRPr="0083658D">
        <w:rPr>
          <w:b/>
          <w:bCs/>
        </w:rPr>
        <w:t>of</w:t>
      </w:r>
      <w:r w:rsidRPr="0093132E">
        <w:t xml:space="preserve"> </w:t>
      </w:r>
      <w:r w:rsidRPr="0083658D">
        <w:rPr>
          <w:b/>
          <w:bCs/>
        </w:rPr>
        <w:t>images</w:t>
      </w:r>
      <w:r w:rsidRPr="0093132E">
        <w:t xml:space="preserve">. The </w:t>
      </w:r>
      <w:r w:rsidRPr="0083658D">
        <w:rPr>
          <w:b/>
          <w:bCs/>
        </w:rPr>
        <w:t>position</w:t>
      </w:r>
      <w:r w:rsidRPr="0093132E">
        <w:t xml:space="preserve"> and </w:t>
      </w:r>
      <w:r w:rsidRPr="0083658D">
        <w:rPr>
          <w:b/>
          <w:bCs/>
        </w:rPr>
        <w:t>size</w:t>
      </w:r>
      <w:r w:rsidRPr="0093132E">
        <w:t xml:space="preserve"> of </w:t>
      </w:r>
      <w:r w:rsidRPr="0083658D">
        <w:rPr>
          <w:b/>
          <w:bCs/>
        </w:rPr>
        <w:t>detected</w:t>
      </w:r>
      <w:r w:rsidRPr="0093132E">
        <w:t xml:space="preserve"> </w:t>
      </w:r>
      <w:r w:rsidRPr="0083658D">
        <w:rPr>
          <w:b/>
          <w:bCs/>
        </w:rPr>
        <w:t>face</w:t>
      </w:r>
      <w:r w:rsidRPr="0093132E">
        <w:t xml:space="preserve"> will also</w:t>
      </w:r>
      <w:r w:rsidR="00927C78">
        <w:t xml:space="preserve"> be</w:t>
      </w:r>
      <w:r w:rsidRPr="0093132E">
        <w:t xml:space="preserve"> store</w:t>
      </w:r>
      <w:r w:rsidR="00927C78">
        <w:t>d</w:t>
      </w:r>
      <w:r w:rsidRPr="0093132E">
        <w:t xml:space="preserve"> into a </w:t>
      </w:r>
      <w:r w:rsidRPr="0083658D">
        <w:rPr>
          <w:b/>
          <w:bCs/>
        </w:rPr>
        <w:t>list of rectangles</w:t>
      </w:r>
      <w:r w:rsidRPr="0093132E">
        <w:t xml:space="preserve">. You also need to </w:t>
      </w:r>
      <w:r w:rsidRPr="0083658D">
        <w:rPr>
          <w:b/>
          <w:bCs/>
        </w:rPr>
        <w:t>filter</w:t>
      </w:r>
      <w:r w:rsidRPr="0093132E">
        <w:t xml:space="preserve"> the training images if there are </w:t>
      </w:r>
      <w:r w:rsidRPr="0083658D">
        <w:rPr>
          <w:b/>
          <w:bCs/>
        </w:rPr>
        <w:t>no face or more than one face detected</w:t>
      </w:r>
      <w:r w:rsidRPr="0093132E">
        <w:t>.</w:t>
      </w:r>
    </w:p>
    <w:p w14:paraId="0977CCB2" w14:textId="77777777" w:rsidR="0093132E" w:rsidRPr="00DC7185" w:rsidRDefault="0093132E" w:rsidP="00DC7185">
      <w:pPr>
        <w:spacing w:line="360" w:lineRule="auto"/>
        <w:jc w:val="both"/>
        <w:rPr>
          <w:b/>
          <w:bCs/>
        </w:rPr>
      </w:pPr>
    </w:p>
    <w:p w14:paraId="7A3A8C76" w14:textId="674B9A70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Train</w:t>
      </w:r>
    </w:p>
    <w:p w14:paraId="2FE723B6" w14:textId="71450F7A" w:rsidR="00DC7185" w:rsidRPr="00835730" w:rsidRDefault="00835730" w:rsidP="00DC7185">
      <w:pPr>
        <w:pStyle w:val="ListParagraph"/>
      </w:pPr>
      <w:r>
        <w:t xml:space="preserve">The </w:t>
      </w:r>
      <w:r w:rsidRPr="00B92ADE">
        <w:rPr>
          <w:b/>
          <w:bCs/>
        </w:rPr>
        <w:t>list</w:t>
      </w:r>
      <w:r>
        <w:t xml:space="preserve"> of </w:t>
      </w:r>
      <w:r w:rsidRPr="00B92ADE">
        <w:rPr>
          <w:b/>
          <w:bCs/>
        </w:rPr>
        <w:t>face images</w:t>
      </w:r>
      <w:r>
        <w:t xml:space="preserve"> which already </w:t>
      </w:r>
      <w:r w:rsidRPr="00B92ADE">
        <w:rPr>
          <w:b/>
          <w:bCs/>
        </w:rPr>
        <w:t>detected</w:t>
      </w:r>
      <w:r>
        <w:t xml:space="preserve"> will be used to </w:t>
      </w:r>
      <w:r w:rsidRPr="00B92ADE">
        <w:rPr>
          <w:b/>
          <w:bCs/>
        </w:rPr>
        <w:t>train</w:t>
      </w:r>
      <w:r>
        <w:t xml:space="preserve"> the </w:t>
      </w:r>
      <w:r w:rsidRPr="00B92ADE">
        <w:rPr>
          <w:b/>
          <w:bCs/>
        </w:rPr>
        <w:t>face recognizer</w:t>
      </w:r>
      <w:r>
        <w:t>.</w:t>
      </w:r>
    </w:p>
    <w:p w14:paraId="5A70AE9A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11552D51" w14:textId="1639CB63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Get Test Image Data</w:t>
      </w:r>
    </w:p>
    <w:p w14:paraId="09F9F10C" w14:textId="36B7AB0A" w:rsidR="00DC7185" w:rsidRPr="008B4E44" w:rsidRDefault="00112290" w:rsidP="008B4E44">
      <w:pPr>
        <w:pStyle w:val="ListParagraph"/>
        <w:spacing w:line="360" w:lineRule="auto"/>
        <w:ind w:left="644"/>
        <w:jc w:val="both"/>
      </w:pPr>
      <w:r>
        <w:t xml:space="preserve">The </w:t>
      </w:r>
      <w:r w:rsidRPr="00AE4E99">
        <w:rPr>
          <w:b/>
          <w:bCs/>
        </w:rPr>
        <w:t>image</w:t>
      </w:r>
      <w:r>
        <w:t xml:space="preserve"> from </w:t>
      </w:r>
      <w:r w:rsidRPr="00B92ADE">
        <w:rPr>
          <w:b/>
          <w:bCs/>
        </w:rPr>
        <w:t>test dataset</w:t>
      </w:r>
      <w:r>
        <w:t xml:space="preserve"> will be </w:t>
      </w:r>
      <w:r w:rsidRPr="00B92ADE">
        <w:rPr>
          <w:b/>
          <w:bCs/>
        </w:rPr>
        <w:t>loaded</w:t>
      </w:r>
      <w:r>
        <w:t xml:space="preserve"> and </w:t>
      </w:r>
      <w:r w:rsidRPr="00B92ADE">
        <w:rPr>
          <w:b/>
          <w:bCs/>
        </w:rPr>
        <w:t>stored</w:t>
      </w:r>
      <w:r>
        <w:t xml:space="preserve"> into a </w:t>
      </w:r>
      <w:r w:rsidRPr="00B92ADE">
        <w:rPr>
          <w:b/>
          <w:bCs/>
        </w:rPr>
        <w:t>list of image</w:t>
      </w:r>
      <w:r w:rsidR="00CF7EEF" w:rsidRPr="00B92ADE">
        <w:rPr>
          <w:b/>
          <w:bCs/>
        </w:rPr>
        <w:t>s</w:t>
      </w:r>
      <w:r>
        <w:t>.</w:t>
      </w:r>
    </w:p>
    <w:p w14:paraId="2BBAE51F" w14:textId="7CA1BCAE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lastRenderedPageBreak/>
        <w:t>Predict</w:t>
      </w:r>
    </w:p>
    <w:p w14:paraId="4945B592" w14:textId="39A04DEF" w:rsidR="00DC7185" w:rsidRPr="00F37764" w:rsidRDefault="00F37764" w:rsidP="00F37764">
      <w:pPr>
        <w:ind w:left="644"/>
      </w:pPr>
      <w:r>
        <w:t xml:space="preserve">The </w:t>
      </w:r>
      <w:r w:rsidRPr="00BF4A97">
        <w:rPr>
          <w:b/>
          <w:bCs/>
        </w:rPr>
        <w:t>list</w:t>
      </w:r>
      <w:r>
        <w:t xml:space="preserve"> of </w:t>
      </w:r>
      <w:r w:rsidRPr="00BF4A97">
        <w:rPr>
          <w:b/>
          <w:bCs/>
        </w:rPr>
        <w:t>testing images</w:t>
      </w:r>
      <w:r>
        <w:t xml:space="preserve"> will be </w:t>
      </w:r>
      <w:r w:rsidRPr="00BF4A97">
        <w:rPr>
          <w:b/>
          <w:bCs/>
        </w:rPr>
        <w:t>predicted</w:t>
      </w:r>
      <w:r>
        <w:t xml:space="preserve"> to </w:t>
      </w:r>
      <w:r w:rsidRPr="00BF4A97">
        <w:rPr>
          <w:b/>
          <w:bCs/>
        </w:rPr>
        <w:t>produce</w:t>
      </w:r>
      <w:r>
        <w:t xml:space="preserve"> the </w:t>
      </w:r>
      <w:r w:rsidRPr="00BF4A97">
        <w:rPr>
          <w:b/>
          <w:bCs/>
        </w:rPr>
        <w:t>prediction</w:t>
      </w:r>
      <w:r>
        <w:t xml:space="preserve"> </w:t>
      </w:r>
      <w:r w:rsidRPr="00BF4A97">
        <w:rPr>
          <w:b/>
          <w:bCs/>
        </w:rPr>
        <w:t>result</w:t>
      </w:r>
      <w:r>
        <w:t xml:space="preserve"> based on </w:t>
      </w:r>
      <w:r w:rsidRPr="00BF4A97">
        <w:rPr>
          <w:b/>
          <w:bCs/>
        </w:rPr>
        <w:t>trained</w:t>
      </w:r>
      <w:r>
        <w:t xml:space="preserve"> </w:t>
      </w:r>
      <w:r w:rsidRPr="00BF4A97">
        <w:rPr>
          <w:b/>
          <w:bCs/>
        </w:rPr>
        <w:t>recognizer</w:t>
      </w:r>
      <w:r>
        <w:t>.</w:t>
      </w:r>
    </w:p>
    <w:p w14:paraId="63D04DCE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344B73CE" w14:textId="72303833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Draw Prediction Result</w:t>
      </w:r>
    </w:p>
    <w:p w14:paraId="3EE901D3" w14:textId="0F183B00" w:rsidR="0084540B" w:rsidRPr="00070658" w:rsidRDefault="0084540B" w:rsidP="0084540B">
      <w:pPr>
        <w:pStyle w:val="ListParagraph"/>
        <w:spacing w:line="360" w:lineRule="auto"/>
        <w:ind w:left="644"/>
        <w:jc w:val="both"/>
      </w:pPr>
      <w:r w:rsidRPr="0084540B">
        <w:t xml:space="preserve">The </w:t>
      </w:r>
      <w:r w:rsidRPr="00E054CA">
        <w:rPr>
          <w:b/>
          <w:bCs/>
        </w:rPr>
        <w:t>prediction results</w:t>
      </w:r>
      <w:r>
        <w:t xml:space="preserve"> which consist of the </w:t>
      </w:r>
      <w:r w:rsidRPr="00E054CA">
        <w:rPr>
          <w:b/>
          <w:bCs/>
        </w:rPr>
        <w:t>predicted names</w:t>
      </w:r>
      <w:r>
        <w:t xml:space="preserve">, </w:t>
      </w:r>
      <w:r w:rsidRPr="00E054CA">
        <w:rPr>
          <w:b/>
          <w:bCs/>
        </w:rPr>
        <w:t>face location</w:t>
      </w:r>
      <w:r>
        <w:t xml:space="preserve">, and </w:t>
      </w:r>
      <w:r w:rsidR="00D653BA">
        <w:rPr>
          <w:b/>
          <w:bCs/>
        </w:rPr>
        <w:t>streamer platform</w:t>
      </w:r>
      <w:r>
        <w:t xml:space="preserve"> of the user will be </w:t>
      </w:r>
      <w:r w:rsidRPr="000A4773">
        <w:rPr>
          <w:b/>
          <w:bCs/>
        </w:rPr>
        <w:t>drawn</w:t>
      </w:r>
      <w:r>
        <w:t xml:space="preserve"> to every single test image.</w:t>
      </w:r>
      <w:r w:rsidR="00F064C8">
        <w:t xml:space="preserve"> </w:t>
      </w:r>
      <w:r w:rsidR="00070658">
        <w:rPr>
          <w:b/>
          <w:bCs/>
        </w:rPr>
        <w:t xml:space="preserve">the rectangles </w:t>
      </w:r>
      <w:r w:rsidR="00070658">
        <w:t xml:space="preserve">will shown with </w:t>
      </w:r>
      <w:r w:rsidR="00D562E5">
        <w:rPr>
          <w:b/>
          <w:bCs/>
        </w:rPr>
        <w:t xml:space="preserve">blue color </w:t>
      </w:r>
      <w:r w:rsidR="00070658">
        <w:t xml:space="preserve">if the </w:t>
      </w:r>
      <w:r w:rsidR="00070658" w:rsidRPr="00070658">
        <w:rPr>
          <w:b/>
          <w:bCs/>
        </w:rPr>
        <w:t>streamer platform</w:t>
      </w:r>
      <w:r w:rsidR="00070658">
        <w:t xml:space="preserve"> is </w:t>
      </w:r>
      <w:r w:rsidR="00070658">
        <w:rPr>
          <w:b/>
          <w:bCs/>
        </w:rPr>
        <w:t xml:space="preserve">Youtube </w:t>
      </w:r>
      <w:r w:rsidR="00070658">
        <w:t xml:space="preserve">and </w:t>
      </w:r>
      <w:r w:rsidR="00070658">
        <w:rPr>
          <w:b/>
          <w:bCs/>
        </w:rPr>
        <w:t xml:space="preserve">green </w:t>
      </w:r>
      <w:r w:rsidR="00070658">
        <w:t xml:space="preserve">if the </w:t>
      </w:r>
      <w:r w:rsidR="00070658">
        <w:rPr>
          <w:b/>
          <w:bCs/>
        </w:rPr>
        <w:t>streamer platform is Twitch.</w:t>
      </w:r>
    </w:p>
    <w:p w14:paraId="4CC60197" w14:textId="77777777" w:rsidR="00DC7185" w:rsidRPr="00DC7185" w:rsidRDefault="00DC7185" w:rsidP="00DC7185">
      <w:pPr>
        <w:spacing w:line="360" w:lineRule="auto"/>
        <w:jc w:val="both"/>
        <w:rPr>
          <w:b/>
          <w:bCs/>
        </w:rPr>
      </w:pPr>
    </w:p>
    <w:p w14:paraId="7C715712" w14:textId="26C065C4" w:rsidR="00DC7185" w:rsidRDefault="00DC7185" w:rsidP="00DC7185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DC7185">
        <w:rPr>
          <w:b/>
          <w:bCs/>
        </w:rPr>
        <w:t>Show Result</w:t>
      </w:r>
    </w:p>
    <w:p w14:paraId="15D84A26" w14:textId="1DBE7A9B" w:rsidR="00F064C8" w:rsidRPr="000E3934" w:rsidRDefault="00F064C8" w:rsidP="00F064C8">
      <w:pPr>
        <w:pStyle w:val="ListParagraph"/>
        <w:spacing w:line="360" w:lineRule="auto"/>
        <w:ind w:left="644"/>
        <w:jc w:val="both"/>
      </w:pPr>
      <w:r w:rsidRPr="00EB42D0">
        <w:rPr>
          <w:b/>
          <w:bCs/>
        </w:rPr>
        <w:t>List</w:t>
      </w:r>
      <w:r>
        <w:t xml:space="preserve"> of </w:t>
      </w:r>
      <w:r w:rsidRPr="00EB42D0">
        <w:rPr>
          <w:b/>
          <w:bCs/>
        </w:rPr>
        <w:t>testing images</w:t>
      </w:r>
      <w:r>
        <w:t xml:space="preserve"> that has been </w:t>
      </w:r>
      <w:r w:rsidRPr="00430872">
        <w:t xml:space="preserve">drawn </w:t>
      </w:r>
      <w:r w:rsidRPr="00FC00FA">
        <w:rPr>
          <w:b/>
          <w:bCs/>
        </w:rPr>
        <w:t xml:space="preserve">will be </w:t>
      </w:r>
      <w:r w:rsidR="000E3934" w:rsidRPr="00FC00FA">
        <w:rPr>
          <w:b/>
          <w:bCs/>
        </w:rPr>
        <w:t>shown one by one</w:t>
      </w:r>
      <w:r w:rsidR="00FC00FA">
        <w:rPr>
          <w:b/>
          <w:bCs/>
        </w:rPr>
        <w:t>.</w:t>
      </w:r>
    </w:p>
    <w:p w14:paraId="611E43BE" w14:textId="77777777" w:rsidR="003F4662" w:rsidRDefault="003F4662" w:rsidP="00F064C8">
      <w:pPr>
        <w:pStyle w:val="ListParagraph"/>
        <w:spacing w:line="360" w:lineRule="auto"/>
        <w:ind w:left="644"/>
        <w:jc w:val="both"/>
      </w:pPr>
    </w:p>
    <w:p w14:paraId="3B8B42F4" w14:textId="40BA01FF" w:rsidR="003F4662" w:rsidRPr="003F4662" w:rsidRDefault="00D653BA" w:rsidP="003F4662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Streamer Platform</w:t>
      </w:r>
    </w:p>
    <w:p w14:paraId="7A1FFB99" w14:textId="03C1B7F2" w:rsidR="003F4662" w:rsidRPr="00294FDD" w:rsidRDefault="003F4662" w:rsidP="008B4E44">
      <w:pPr>
        <w:pStyle w:val="ListParagraph"/>
        <w:spacing w:line="360" w:lineRule="auto"/>
        <w:rPr>
          <w:noProof/>
        </w:rPr>
      </w:pPr>
      <w:r>
        <w:rPr>
          <w:noProof/>
        </w:rPr>
        <w:t xml:space="preserve">The program will </w:t>
      </w:r>
      <w:r w:rsidR="00D653BA">
        <w:rPr>
          <w:b/>
          <w:bCs/>
          <w:noProof/>
        </w:rPr>
        <w:t xml:space="preserve">show the platform </w:t>
      </w:r>
      <w:r w:rsidR="00D653BA" w:rsidRPr="00D653BA">
        <w:rPr>
          <w:noProof/>
        </w:rPr>
        <w:t>that the</w:t>
      </w:r>
      <w:r w:rsidR="00D653BA">
        <w:rPr>
          <w:b/>
          <w:bCs/>
          <w:noProof/>
        </w:rPr>
        <w:t xml:space="preserve"> selected person streams on</w:t>
      </w:r>
      <w:r>
        <w:rPr>
          <w:noProof/>
        </w:rPr>
        <w:t xml:space="preserve">. You are asked to </w:t>
      </w:r>
      <w:r w:rsidR="00D60C06">
        <w:rPr>
          <w:noProof/>
        </w:rPr>
        <w:t xml:space="preserve">put </w:t>
      </w:r>
      <w:r w:rsidR="00D60C06" w:rsidRPr="00D60C06">
        <w:rPr>
          <w:b/>
          <w:bCs/>
          <w:noProof/>
        </w:rPr>
        <w:t>PewDiePie</w:t>
      </w:r>
      <w:r w:rsidR="00D60C06">
        <w:rPr>
          <w:b/>
          <w:bCs/>
          <w:noProof/>
        </w:rPr>
        <w:t xml:space="preserve"> </w:t>
      </w:r>
      <w:r w:rsidR="00D60C06">
        <w:rPr>
          <w:noProof/>
        </w:rPr>
        <w:t xml:space="preserve">and </w:t>
      </w:r>
      <w:r w:rsidR="00D60C06">
        <w:rPr>
          <w:b/>
          <w:bCs/>
          <w:noProof/>
        </w:rPr>
        <w:t>Jack</w:t>
      </w:r>
      <w:r w:rsidR="001D02D5">
        <w:rPr>
          <w:b/>
          <w:bCs/>
          <w:noProof/>
        </w:rPr>
        <w:t>s</w:t>
      </w:r>
      <w:r w:rsidR="00D60C06">
        <w:rPr>
          <w:b/>
          <w:bCs/>
          <w:noProof/>
        </w:rPr>
        <w:t>eptic</w:t>
      </w:r>
      <w:r w:rsidR="001D02D5">
        <w:rPr>
          <w:b/>
          <w:bCs/>
          <w:noProof/>
        </w:rPr>
        <w:t>e</w:t>
      </w:r>
      <w:r w:rsidR="00D60C06">
        <w:rPr>
          <w:b/>
          <w:bCs/>
          <w:noProof/>
        </w:rPr>
        <w:t xml:space="preserve">ye </w:t>
      </w:r>
      <w:r w:rsidR="00D60C06">
        <w:rPr>
          <w:noProof/>
        </w:rPr>
        <w:t xml:space="preserve">on </w:t>
      </w:r>
      <w:r w:rsidR="00D60C06">
        <w:rPr>
          <w:b/>
          <w:bCs/>
          <w:noProof/>
        </w:rPr>
        <w:t xml:space="preserve">Youtube </w:t>
      </w:r>
      <w:r w:rsidR="00D60C06">
        <w:rPr>
          <w:noProof/>
        </w:rPr>
        <w:t xml:space="preserve">and the rest on </w:t>
      </w:r>
      <w:r w:rsidR="00D60C06">
        <w:rPr>
          <w:b/>
          <w:bCs/>
          <w:noProof/>
        </w:rPr>
        <w:t>Twitch.</w:t>
      </w:r>
    </w:p>
    <w:p w14:paraId="2BBD4149" w14:textId="5EFEEAB4" w:rsidR="008B4E44" w:rsidRDefault="00FB7F8F" w:rsidP="008B4E44">
      <w:pPr>
        <w:keepNext/>
        <w:spacing w:line="360" w:lineRule="auto"/>
        <w:jc w:val="center"/>
      </w:pPr>
      <w:r w:rsidRPr="00FB7F8F">
        <w:rPr>
          <w:noProof/>
        </w:rPr>
        <w:drawing>
          <wp:inline distT="0" distB="0" distL="0" distR="0" wp14:anchorId="747EE3D6" wp14:editId="21B352D3">
            <wp:extent cx="6280785" cy="4245429"/>
            <wp:effectExtent l="19050" t="19050" r="2476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3685" cy="4254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81762" w14:textId="5DDA8EF1" w:rsidR="00B72330" w:rsidRPr="008B4E44" w:rsidRDefault="008B4E44" w:rsidP="008B4E44">
      <w:pPr>
        <w:pStyle w:val="Caption"/>
        <w:jc w:val="center"/>
        <w:rPr>
          <w:b/>
        </w:rPr>
      </w:pPr>
      <w:r w:rsidRPr="008B4E44">
        <w:rPr>
          <w:b/>
        </w:rPr>
        <w:t xml:space="preserve">Figure </w:t>
      </w:r>
      <w:r w:rsidRPr="008B4E44">
        <w:rPr>
          <w:b/>
        </w:rPr>
        <w:fldChar w:fldCharType="begin"/>
      </w:r>
      <w:r w:rsidRPr="008B4E44">
        <w:rPr>
          <w:b/>
        </w:rPr>
        <w:instrText xml:space="preserve"> SEQ Figure \* ARABIC </w:instrText>
      </w:r>
      <w:r w:rsidRPr="008B4E44">
        <w:rPr>
          <w:b/>
        </w:rPr>
        <w:fldChar w:fldCharType="separate"/>
      </w:r>
      <w:r w:rsidR="009C59AC">
        <w:rPr>
          <w:b/>
          <w:noProof/>
        </w:rPr>
        <w:t>1</w:t>
      </w:r>
      <w:r w:rsidRPr="008B4E44">
        <w:rPr>
          <w:b/>
        </w:rPr>
        <w:fldChar w:fldCharType="end"/>
      </w:r>
      <w:r w:rsidRPr="008B4E44">
        <w:rPr>
          <w:b/>
        </w:rPr>
        <w:t xml:space="preserve"> Image Final Result</w:t>
      </w:r>
    </w:p>
    <w:p w14:paraId="351F2A35" w14:textId="7E46882A" w:rsidR="008B4E44" w:rsidRDefault="0041056E" w:rsidP="008B4E44">
      <w:pPr>
        <w:spacing w:line="360" w:lineRule="auto"/>
      </w:pPr>
      <w:r>
        <w:tab/>
      </w:r>
    </w:p>
    <w:p w14:paraId="0601AC80" w14:textId="482B8D70" w:rsidR="007D32F2" w:rsidRDefault="007D32F2" w:rsidP="008B4E44">
      <w:pPr>
        <w:spacing w:line="360" w:lineRule="auto"/>
      </w:pPr>
    </w:p>
    <w:p w14:paraId="49DDE185" w14:textId="6021915E" w:rsidR="007D32F2" w:rsidRDefault="007D32F2" w:rsidP="008B4E44">
      <w:pPr>
        <w:spacing w:line="360" w:lineRule="auto"/>
      </w:pPr>
    </w:p>
    <w:p w14:paraId="02D2AC21" w14:textId="77777777" w:rsidR="007D32F2" w:rsidRDefault="007D32F2" w:rsidP="008B4E44">
      <w:pPr>
        <w:spacing w:line="360" w:lineRule="auto"/>
      </w:pPr>
    </w:p>
    <w:p w14:paraId="00931470" w14:textId="3008ABC2" w:rsidR="00CE1DDB" w:rsidRPr="00871C5C" w:rsidRDefault="00424096" w:rsidP="00187F7D">
      <w:pPr>
        <w:spacing w:line="360" w:lineRule="auto"/>
        <w:jc w:val="both"/>
        <w:rPr>
          <w:b/>
          <w:u w:val="single"/>
        </w:rPr>
      </w:pPr>
      <w:r w:rsidRPr="00871C5C">
        <w:rPr>
          <w:b/>
          <w:u w:val="single"/>
        </w:rPr>
        <w:t>Guidelines</w:t>
      </w:r>
      <w:r w:rsidR="00871C5C">
        <w:rPr>
          <w:b/>
          <w:u w:val="single"/>
        </w:rPr>
        <w:t>:</w:t>
      </w:r>
    </w:p>
    <w:p w14:paraId="0A90BEE5" w14:textId="6D3908E9" w:rsidR="00EF39B9" w:rsidRDefault="001F0123" w:rsidP="003F4EE0">
      <w:pPr>
        <w:pStyle w:val="ListParagraph"/>
        <w:numPr>
          <w:ilvl w:val="0"/>
          <w:numId w:val="14"/>
        </w:numPr>
        <w:spacing w:line="360" w:lineRule="auto"/>
        <w:jc w:val="both"/>
      </w:pPr>
      <w:r w:rsidRPr="00EF39B9">
        <w:rPr>
          <w:b/>
        </w:rPr>
        <w:t>All</w:t>
      </w:r>
      <w:r>
        <w:t xml:space="preserve"> the </w:t>
      </w:r>
      <w:r w:rsidRPr="00EF39B9">
        <w:rPr>
          <w:b/>
        </w:rPr>
        <w:t>steps mentioned in the case</w:t>
      </w:r>
      <w:r>
        <w:t xml:space="preserve"> should be </w:t>
      </w:r>
      <w:r w:rsidR="003F4EE0">
        <w:rPr>
          <w:b/>
        </w:rPr>
        <w:t>put</w:t>
      </w:r>
      <w:r w:rsidR="00EF39B9">
        <w:t xml:space="preserve"> in the </w:t>
      </w:r>
      <w:r w:rsidR="00EF39B9" w:rsidRPr="00E54B64">
        <w:rPr>
          <w:b/>
        </w:rPr>
        <w:t>corresponding function</w:t>
      </w:r>
      <w:r w:rsidR="00EF39B9">
        <w:t xml:space="preserve"> in the </w:t>
      </w:r>
      <w:r w:rsidR="00EF39B9" w:rsidRPr="00E54B64">
        <w:rPr>
          <w:b/>
        </w:rPr>
        <w:t>template</w:t>
      </w:r>
      <w:r w:rsidR="00EF39B9">
        <w:t xml:space="preserve">. </w:t>
      </w:r>
      <w:r w:rsidR="00400B5F" w:rsidRPr="00E54B64">
        <w:rPr>
          <w:b/>
        </w:rPr>
        <w:t>All codes written</w:t>
      </w:r>
      <w:r w:rsidR="00400B5F">
        <w:t xml:space="preserve"> </w:t>
      </w:r>
      <w:r w:rsidR="00400B5F" w:rsidRPr="00E54B64">
        <w:rPr>
          <w:b/>
        </w:rPr>
        <w:t>outside</w:t>
      </w:r>
      <w:r w:rsidR="00400B5F">
        <w:t xml:space="preserve"> the </w:t>
      </w:r>
      <w:r w:rsidR="00400B5F" w:rsidRPr="00E54B64">
        <w:rPr>
          <w:b/>
        </w:rPr>
        <w:t>corresponding function</w:t>
      </w:r>
      <w:r w:rsidR="00400B5F">
        <w:t xml:space="preserve"> will </w:t>
      </w:r>
      <w:r w:rsidR="00400B5F" w:rsidRPr="00E54B64">
        <w:rPr>
          <w:b/>
        </w:rPr>
        <w:t xml:space="preserve">not be </w:t>
      </w:r>
      <w:r w:rsidR="0099449F">
        <w:rPr>
          <w:b/>
        </w:rPr>
        <w:t>marked</w:t>
      </w:r>
      <w:r w:rsidR="00400B5F">
        <w:t xml:space="preserve">. </w:t>
      </w:r>
    </w:p>
    <w:p w14:paraId="04C773CA" w14:textId="1A673899" w:rsidR="0058189E" w:rsidRPr="00424096" w:rsidRDefault="0058189E" w:rsidP="00EF39B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Do not </w:t>
      </w:r>
      <w:r w:rsidR="00EC62B7">
        <w:rPr>
          <w:b/>
        </w:rPr>
        <w:t>modify</w:t>
      </w:r>
      <w:r>
        <w:t xml:space="preserve"> or </w:t>
      </w:r>
      <w:r w:rsidRPr="004627A3">
        <w:rPr>
          <w:b/>
        </w:rPr>
        <w:t>erase</w:t>
      </w:r>
      <w:r>
        <w:t xml:space="preserve"> </w:t>
      </w:r>
      <w:r w:rsidRPr="004627A3">
        <w:rPr>
          <w:b/>
        </w:rPr>
        <w:t>any</w:t>
      </w:r>
      <w:r>
        <w:t xml:space="preserve"> </w:t>
      </w:r>
      <w:r w:rsidRPr="004627A3">
        <w:rPr>
          <w:b/>
        </w:rPr>
        <w:t>codes</w:t>
      </w:r>
      <w:r>
        <w:t xml:space="preserve"> in the </w:t>
      </w:r>
      <w:r w:rsidRPr="004627A3">
        <w:rPr>
          <w:b/>
        </w:rPr>
        <w:t>templat</w:t>
      </w:r>
      <w:r w:rsidR="00B41720">
        <w:rPr>
          <w:b/>
        </w:rPr>
        <w:t>e</w:t>
      </w:r>
      <w:r>
        <w:t>.</w:t>
      </w:r>
    </w:p>
    <w:p w14:paraId="7FB67BE0" w14:textId="77777777" w:rsidR="00FC4327" w:rsidRDefault="00FC4327" w:rsidP="00101599">
      <w:pPr>
        <w:pStyle w:val="ListParagraph"/>
        <w:spacing w:line="360" w:lineRule="auto"/>
        <w:ind w:left="0"/>
        <w:jc w:val="both"/>
        <w:rPr>
          <w:b/>
        </w:rPr>
      </w:pPr>
    </w:p>
    <w:p w14:paraId="32EB48B5" w14:textId="029CC19E" w:rsidR="00101599" w:rsidRPr="00363BC0" w:rsidRDefault="00101599" w:rsidP="00101599">
      <w:pPr>
        <w:pStyle w:val="ListParagraph"/>
        <w:spacing w:line="360" w:lineRule="auto"/>
        <w:ind w:left="0"/>
        <w:jc w:val="both"/>
        <w:rPr>
          <w:b/>
          <w:u w:val="single"/>
        </w:rPr>
      </w:pPr>
      <w:r w:rsidRPr="00363BC0">
        <w:rPr>
          <w:b/>
          <w:u w:val="single"/>
        </w:rPr>
        <w:t>Reference</w:t>
      </w:r>
      <w:r w:rsidR="00363BC0">
        <w:rPr>
          <w:b/>
          <w:u w:val="single"/>
        </w:rPr>
        <w:t>:</w:t>
      </w:r>
    </w:p>
    <w:p w14:paraId="025EF39F" w14:textId="46FF5AA7" w:rsidR="00C54D25" w:rsidRPr="00DF263A" w:rsidRDefault="00101599" w:rsidP="00D80456">
      <w:pPr>
        <w:pStyle w:val="ListParagraph"/>
        <w:numPr>
          <w:ilvl w:val="2"/>
          <w:numId w:val="11"/>
        </w:numPr>
        <w:tabs>
          <w:tab w:val="clear" w:pos="2160"/>
        </w:tabs>
        <w:spacing w:line="360" w:lineRule="auto"/>
        <w:ind w:left="360"/>
        <w:jc w:val="both"/>
      </w:pPr>
      <w:r>
        <w:t xml:space="preserve">The dataset is obtained from </w:t>
      </w:r>
      <w:r w:rsidR="00BF496A">
        <w:t>Google</w:t>
      </w:r>
      <w:r w:rsidR="00924DFE">
        <w:t xml:space="preserve"> Image</w:t>
      </w:r>
    </w:p>
    <w:p w14:paraId="66A1403B" w14:textId="52EEDA56" w:rsidR="00FA1E18" w:rsidRDefault="00FA1E18" w:rsidP="00D624A3">
      <w:pPr>
        <w:pStyle w:val="ListParagraph"/>
        <w:spacing w:line="360" w:lineRule="auto"/>
        <w:jc w:val="both"/>
      </w:pPr>
    </w:p>
    <w:p w14:paraId="0D6161DA" w14:textId="77777777" w:rsidR="00FA1E18" w:rsidRPr="00FA1E18" w:rsidRDefault="00FA1E18" w:rsidP="00FA1E18">
      <w:pPr>
        <w:pStyle w:val="ListParagraph"/>
        <w:spacing w:line="360" w:lineRule="auto"/>
        <w:ind w:left="1080" w:firstLine="360"/>
        <w:jc w:val="both"/>
      </w:pPr>
    </w:p>
    <w:p w14:paraId="7A8A6B41" w14:textId="3EB218E1" w:rsidR="001174BC" w:rsidRPr="001174BC" w:rsidRDefault="001174BC" w:rsidP="001174BC">
      <w:pPr>
        <w:pStyle w:val="ListParagraph"/>
        <w:spacing w:line="360" w:lineRule="auto"/>
        <w:ind w:left="0"/>
        <w:jc w:val="both"/>
        <w:rPr>
          <w:b/>
        </w:rPr>
      </w:pPr>
    </w:p>
    <w:p w14:paraId="3BDB4536" w14:textId="77777777" w:rsidR="005D183B" w:rsidRPr="00DD538C" w:rsidRDefault="005D183B" w:rsidP="00450E94">
      <w:pPr>
        <w:spacing w:line="360" w:lineRule="auto"/>
        <w:ind w:firstLine="720"/>
        <w:jc w:val="both"/>
      </w:pPr>
    </w:p>
    <w:sectPr w:rsidR="005D183B" w:rsidRPr="00DD538C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4DC7" w14:textId="77777777" w:rsidR="009F4C9D" w:rsidRDefault="009F4C9D" w:rsidP="00273E4A">
      <w:r>
        <w:separator/>
      </w:r>
    </w:p>
  </w:endnote>
  <w:endnote w:type="continuationSeparator" w:id="0">
    <w:p w14:paraId="36489394" w14:textId="77777777" w:rsidR="009F4C9D" w:rsidRDefault="009F4C9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8458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9899250" wp14:editId="6DBEE1A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30E44B2" w14:textId="77777777" w:rsidR="005B66A9" w:rsidRPr="00660A8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60A86">
      <w:rPr>
        <w:sz w:val="22"/>
        <w:szCs w:val="22"/>
      </w:rPr>
      <w:t>Page</w:t>
    </w:r>
    <w:r w:rsidRPr="00660A8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60A86">
          <w:rPr>
            <w:sz w:val="22"/>
            <w:szCs w:val="22"/>
            <w:lang w:val="id-ID"/>
          </w:rPr>
          <w:fldChar w:fldCharType="begin"/>
        </w:r>
        <w:r w:rsidR="005B66A9" w:rsidRPr="00660A86">
          <w:rPr>
            <w:sz w:val="22"/>
            <w:szCs w:val="22"/>
            <w:lang w:val="id-ID"/>
          </w:rPr>
          <w:instrText xml:space="preserve"> PAGE </w:instrText>
        </w:r>
        <w:r w:rsidR="00151847" w:rsidRPr="00660A8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660A86">
          <w:rPr>
            <w:sz w:val="22"/>
            <w:szCs w:val="22"/>
            <w:lang w:val="id-ID"/>
          </w:rPr>
          <w:fldChar w:fldCharType="end"/>
        </w:r>
        <w:r w:rsidR="005B66A9" w:rsidRPr="00660A86">
          <w:rPr>
            <w:sz w:val="22"/>
            <w:szCs w:val="22"/>
            <w:lang w:val="id-ID"/>
          </w:rPr>
          <w:t xml:space="preserve"> of </w:t>
        </w:r>
        <w:r w:rsidR="00151847" w:rsidRPr="00660A86">
          <w:rPr>
            <w:sz w:val="22"/>
            <w:szCs w:val="22"/>
            <w:lang w:val="id-ID"/>
          </w:rPr>
          <w:fldChar w:fldCharType="begin"/>
        </w:r>
        <w:r w:rsidR="005B66A9" w:rsidRPr="00660A86">
          <w:rPr>
            <w:sz w:val="22"/>
            <w:szCs w:val="22"/>
            <w:lang w:val="id-ID"/>
          </w:rPr>
          <w:instrText xml:space="preserve"> NUMPAGES  </w:instrText>
        </w:r>
        <w:r w:rsidR="00151847" w:rsidRPr="00660A8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660A86">
          <w:rPr>
            <w:sz w:val="22"/>
            <w:szCs w:val="22"/>
            <w:lang w:val="id-ID"/>
          </w:rPr>
          <w:fldChar w:fldCharType="end"/>
        </w:r>
      </w:sdtContent>
    </w:sdt>
  </w:p>
  <w:p w14:paraId="156E445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2E5B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EE38E4C" wp14:editId="0AD6D02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861172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FC2E313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28E45E9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15387" w14:textId="77777777" w:rsidR="009F4C9D" w:rsidRDefault="009F4C9D" w:rsidP="00273E4A">
      <w:r>
        <w:separator/>
      </w:r>
    </w:p>
  </w:footnote>
  <w:footnote w:type="continuationSeparator" w:id="0">
    <w:p w14:paraId="53C751A3" w14:textId="77777777" w:rsidR="009F4C9D" w:rsidRDefault="009F4C9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C819CD" w14:paraId="773F7F24" w14:textId="77777777" w:rsidTr="004251E6">
      <w:tc>
        <w:tcPr>
          <w:tcW w:w="5220" w:type="dxa"/>
        </w:tcPr>
        <w:p w14:paraId="3465AA47" w14:textId="1C3A9F7C" w:rsidR="00C819CD" w:rsidRPr="00C819CD" w:rsidRDefault="00C819CD" w:rsidP="00C819CD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160919</w:t>
          </w:r>
        </w:p>
      </w:tc>
      <w:tc>
        <w:tcPr>
          <w:tcW w:w="5220" w:type="dxa"/>
        </w:tcPr>
        <w:p w14:paraId="3B423D89" w14:textId="77777777" w:rsidR="00C819CD" w:rsidRDefault="00C819CD" w:rsidP="00C819C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4C08127" w14:textId="77777777" w:rsidR="00C819CD" w:rsidRPr="00C819CD" w:rsidRDefault="00C819CD" w:rsidP="00C81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E8D7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425258"/>
    <w:multiLevelType w:val="hybridMultilevel"/>
    <w:tmpl w:val="29109A96"/>
    <w:lvl w:ilvl="0" w:tplc="3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BE6E97"/>
    <w:multiLevelType w:val="hybridMultilevel"/>
    <w:tmpl w:val="B4827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71B9"/>
    <w:multiLevelType w:val="hybridMultilevel"/>
    <w:tmpl w:val="7418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2FC27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176574">
    <w:abstractNumId w:val="1"/>
  </w:num>
  <w:num w:numId="2" w16cid:durableId="613100517">
    <w:abstractNumId w:val="4"/>
  </w:num>
  <w:num w:numId="3" w16cid:durableId="1918710895">
    <w:abstractNumId w:val="10"/>
  </w:num>
  <w:num w:numId="4" w16cid:durableId="875502238">
    <w:abstractNumId w:val="5"/>
  </w:num>
  <w:num w:numId="5" w16cid:durableId="1737364119">
    <w:abstractNumId w:val="11"/>
  </w:num>
  <w:num w:numId="6" w16cid:durableId="713121621">
    <w:abstractNumId w:val="8"/>
  </w:num>
  <w:num w:numId="7" w16cid:durableId="2050063969">
    <w:abstractNumId w:val="12"/>
  </w:num>
  <w:num w:numId="8" w16cid:durableId="1099717242">
    <w:abstractNumId w:val="0"/>
  </w:num>
  <w:num w:numId="9" w16cid:durableId="738988059">
    <w:abstractNumId w:val="2"/>
  </w:num>
  <w:num w:numId="10" w16cid:durableId="185803334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6575219">
    <w:abstractNumId w:val="13"/>
  </w:num>
  <w:num w:numId="12" w16cid:durableId="645284199">
    <w:abstractNumId w:val="6"/>
  </w:num>
  <w:num w:numId="13" w16cid:durableId="1491211348">
    <w:abstractNumId w:val="7"/>
  </w:num>
  <w:num w:numId="14" w16cid:durableId="1799490757">
    <w:abstractNumId w:val="9"/>
  </w:num>
  <w:num w:numId="15" w16cid:durableId="404188211">
    <w:abstractNumId w:val="3"/>
  </w:num>
  <w:num w:numId="16" w16cid:durableId="1968051584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2BA7"/>
    <w:rsid w:val="0001405E"/>
    <w:rsid w:val="00017DCD"/>
    <w:rsid w:val="00020035"/>
    <w:rsid w:val="00020F10"/>
    <w:rsid w:val="00022405"/>
    <w:rsid w:val="000236D5"/>
    <w:rsid w:val="0003470B"/>
    <w:rsid w:val="0004251C"/>
    <w:rsid w:val="00050A34"/>
    <w:rsid w:val="00051154"/>
    <w:rsid w:val="000546E8"/>
    <w:rsid w:val="000552D6"/>
    <w:rsid w:val="0006331B"/>
    <w:rsid w:val="00070658"/>
    <w:rsid w:val="00071675"/>
    <w:rsid w:val="00072DE7"/>
    <w:rsid w:val="000732DF"/>
    <w:rsid w:val="00080138"/>
    <w:rsid w:val="000838B6"/>
    <w:rsid w:val="00083F3B"/>
    <w:rsid w:val="00085A76"/>
    <w:rsid w:val="000862AD"/>
    <w:rsid w:val="000A0C90"/>
    <w:rsid w:val="000A23D8"/>
    <w:rsid w:val="000A3F41"/>
    <w:rsid w:val="000A4288"/>
    <w:rsid w:val="000A4773"/>
    <w:rsid w:val="000B689B"/>
    <w:rsid w:val="000B69D0"/>
    <w:rsid w:val="000C24C5"/>
    <w:rsid w:val="000C3002"/>
    <w:rsid w:val="000C3015"/>
    <w:rsid w:val="000C3F8B"/>
    <w:rsid w:val="000C49E7"/>
    <w:rsid w:val="000C6779"/>
    <w:rsid w:val="000D52FD"/>
    <w:rsid w:val="000D5DB3"/>
    <w:rsid w:val="000E1377"/>
    <w:rsid w:val="000E3934"/>
    <w:rsid w:val="000E5652"/>
    <w:rsid w:val="000F057A"/>
    <w:rsid w:val="000F1EBF"/>
    <w:rsid w:val="000F3EB6"/>
    <w:rsid w:val="000F7CFC"/>
    <w:rsid w:val="000F7FC6"/>
    <w:rsid w:val="00101599"/>
    <w:rsid w:val="00106C83"/>
    <w:rsid w:val="00112290"/>
    <w:rsid w:val="001128D4"/>
    <w:rsid w:val="0011290A"/>
    <w:rsid w:val="00114961"/>
    <w:rsid w:val="001174BC"/>
    <w:rsid w:val="00122BC2"/>
    <w:rsid w:val="00126822"/>
    <w:rsid w:val="00126C93"/>
    <w:rsid w:val="00131DAA"/>
    <w:rsid w:val="00134D65"/>
    <w:rsid w:val="001377FC"/>
    <w:rsid w:val="00140AB7"/>
    <w:rsid w:val="00145C2E"/>
    <w:rsid w:val="00150E94"/>
    <w:rsid w:val="00151847"/>
    <w:rsid w:val="0015698F"/>
    <w:rsid w:val="00183F26"/>
    <w:rsid w:val="00187F7D"/>
    <w:rsid w:val="00190122"/>
    <w:rsid w:val="001955A6"/>
    <w:rsid w:val="00195BCA"/>
    <w:rsid w:val="00196C61"/>
    <w:rsid w:val="001A300E"/>
    <w:rsid w:val="001A441A"/>
    <w:rsid w:val="001A7019"/>
    <w:rsid w:val="001B3A2E"/>
    <w:rsid w:val="001C0207"/>
    <w:rsid w:val="001C119F"/>
    <w:rsid w:val="001C2CF1"/>
    <w:rsid w:val="001D02D5"/>
    <w:rsid w:val="001D4810"/>
    <w:rsid w:val="001E4042"/>
    <w:rsid w:val="001E637E"/>
    <w:rsid w:val="001E7ABE"/>
    <w:rsid w:val="001E7D97"/>
    <w:rsid w:val="001E7DF3"/>
    <w:rsid w:val="001F0123"/>
    <w:rsid w:val="001F1614"/>
    <w:rsid w:val="001F4F00"/>
    <w:rsid w:val="001F64B6"/>
    <w:rsid w:val="001F68A6"/>
    <w:rsid w:val="00214350"/>
    <w:rsid w:val="002153A0"/>
    <w:rsid w:val="00220782"/>
    <w:rsid w:val="00224780"/>
    <w:rsid w:val="002264F4"/>
    <w:rsid w:val="00232D61"/>
    <w:rsid w:val="00235C36"/>
    <w:rsid w:val="002376FA"/>
    <w:rsid w:val="00240F80"/>
    <w:rsid w:val="00247A1C"/>
    <w:rsid w:val="00250D2E"/>
    <w:rsid w:val="0025272B"/>
    <w:rsid w:val="0025562A"/>
    <w:rsid w:val="002604B7"/>
    <w:rsid w:val="00273E4A"/>
    <w:rsid w:val="00281799"/>
    <w:rsid w:val="002841B3"/>
    <w:rsid w:val="00294FDD"/>
    <w:rsid w:val="002956DC"/>
    <w:rsid w:val="00296DA6"/>
    <w:rsid w:val="002A07C0"/>
    <w:rsid w:val="002A138B"/>
    <w:rsid w:val="002A554D"/>
    <w:rsid w:val="002A66E0"/>
    <w:rsid w:val="002B00F2"/>
    <w:rsid w:val="002B3698"/>
    <w:rsid w:val="002B7CDD"/>
    <w:rsid w:val="002C1565"/>
    <w:rsid w:val="002C20E1"/>
    <w:rsid w:val="002C3AC5"/>
    <w:rsid w:val="002C5903"/>
    <w:rsid w:val="002C7FC0"/>
    <w:rsid w:val="002D0467"/>
    <w:rsid w:val="002D1472"/>
    <w:rsid w:val="002D3D77"/>
    <w:rsid w:val="002D7F31"/>
    <w:rsid w:val="002E3324"/>
    <w:rsid w:val="002F1B66"/>
    <w:rsid w:val="002F37F0"/>
    <w:rsid w:val="002F63A8"/>
    <w:rsid w:val="00300221"/>
    <w:rsid w:val="003002A2"/>
    <w:rsid w:val="00305136"/>
    <w:rsid w:val="003053D8"/>
    <w:rsid w:val="003054E4"/>
    <w:rsid w:val="00314151"/>
    <w:rsid w:val="003163B8"/>
    <w:rsid w:val="00320C87"/>
    <w:rsid w:val="00321362"/>
    <w:rsid w:val="00323347"/>
    <w:rsid w:val="00323E58"/>
    <w:rsid w:val="00325B42"/>
    <w:rsid w:val="0033289F"/>
    <w:rsid w:val="00334470"/>
    <w:rsid w:val="003365CD"/>
    <w:rsid w:val="003420A5"/>
    <w:rsid w:val="00342490"/>
    <w:rsid w:val="003432E6"/>
    <w:rsid w:val="003439D3"/>
    <w:rsid w:val="003452A0"/>
    <w:rsid w:val="00353CE8"/>
    <w:rsid w:val="00363BC0"/>
    <w:rsid w:val="0036420F"/>
    <w:rsid w:val="0036669F"/>
    <w:rsid w:val="00366844"/>
    <w:rsid w:val="00372B94"/>
    <w:rsid w:val="00372BFC"/>
    <w:rsid w:val="00373BAF"/>
    <w:rsid w:val="0037553B"/>
    <w:rsid w:val="0037798E"/>
    <w:rsid w:val="0038275D"/>
    <w:rsid w:val="0038376D"/>
    <w:rsid w:val="00384C7B"/>
    <w:rsid w:val="0038523C"/>
    <w:rsid w:val="003859ED"/>
    <w:rsid w:val="00385F1D"/>
    <w:rsid w:val="00385FDD"/>
    <w:rsid w:val="00387D06"/>
    <w:rsid w:val="00390472"/>
    <w:rsid w:val="003923C8"/>
    <w:rsid w:val="00394C0F"/>
    <w:rsid w:val="00395BD1"/>
    <w:rsid w:val="00396EE7"/>
    <w:rsid w:val="003A1788"/>
    <w:rsid w:val="003B1917"/>
    <w:rsid w:val="003B1D05"/>
    <w:rsid w:val="003B1F97"/>
    <w:rsid w:val="003B27CC"/>
    <w:rsid w:val="003B38BF"/>
    <w:rsid w:val="003B5F77"/>
    <w:rsid w:val="003C0A29"/>
    <w:rsid w:val="003C1CE6"/>
    <w:rsid w:val="003D3A94"/>
    <w:rsid w:val="003D44FF"/>
    <w:rsid w:val="003D5491"/>
    <w:rsid w:val="003D7084"/>
    <w:rsid w:val="003E01E1"/>
    <w:rsid w:val="003E1F23"/>
    <w:rsid w:val="003E417A"/>
    <w:rsid w:val="003E7AFA"/>
    <w:rsid w:val="003F05A9"/>
    <w:rsid w:val="003F3F04"/>
    <w:rsid w:val="003F4662"/>
    <w:rsid w:val="003F4A24"/>
    <w:rsid w:val="003F4EE0"/>
    <w:rsid w:val="003F71D2"/>
    <w:rsid w:val="00400B5F"/>
    <w:rsid w:val="0040513B"/>
    <w:rsid w:val="00406468"/>
    <w:rsid w:val="004074A1"/>
    <w:rsid w:val="0040789E"/>
    <w:rsid w:val="0041056E"/>
    <w:rsid w:val="0041393D"/>
    <w:rsid w:val="00420AFF"/>
    <w:rsid w:val="00422134"/>
    <w:rsid w:val="004222B8"/>
    <w:rsid w:val="00422E50"/>
    <w:rsid w:val="00424096"/>
    <w:rsid w:val="00425F3D"/>
    <w:rsid w:val="00430872"/>
    <w:rsid w:val="00434FFC"/>
    <w:rsid w:val="00436707"/>
    <w:rsid w:val="00440D77"/>
    <w:rsid w:val="00445B77"/>
    <w:rsid w:val="00446550"/>
    <w:rsid w:val="00446D31"/>
    <w:rsid w:val="00450E94"/>
    <w:rsid w:val="00452C65"/>
    <w:rsid w:val="0045325D"/>
    <w:rsid w:val="00453665"/>
    <w:rsid w:val="004564E4"/>
    <w:rsid w:val="00457EB9"/>
    <w:rsid w:val="004627A3"/>
    <w:rsid w:val="004633AF"/>
    <w:rsid w:val="0046440B"/>
    <w:rsid w:val="00470964"/>
    <w:rsid w:val="004716A8"/>
    <w:rsid w:val="00475256"/>
    <w:rsid w:val="00483B8A"/>
    <w:rsid w:val="0048477F"/>
    <w:rsid w:val="004918FA"/>
    <w:rsid w:val="00494E4C"/>
    <w:rsid w:val="00496154"/>
    <w:rsid w:val="0049798F"/>
    <w:rsid w:val="004A07A1"/>
    <w:rsid w:val="004A6F1F"/>
    <w:rsid w:val="004A7BC4"/>
    <w:rsid w:val="004B04AA"/>
    <w:rsid w:val="004B47B5"/>
    <w:rsid w:val="004B6AFE"/>
    <w:rsid w:val="004C0F0C"/>
    <w:rsid w:val="004C71E1"/>
    <w:rsid w:val="004D176C"/>
    <w:rsid w:val="004D330F"/>
    <w:rsid w:val="004E0E42"/>
    <w:rsid w:val="004E19E8"/>
    <w:rsid w:val="004E7352"/>
    <w:rsid w:val="004F11A5"/>
    <w:rsid w:val="0050205C"/>
    <w:rsid w:val="0050306B"/>
    <w:rsid w:val="0050541D"/>
    <w:rsid w:val="0050695B"/>
    <w:rsid w:val="00511113"/>
    <w:rsid w:val="00512A18"/>
    <w:rsid w:val="00520141"/>
    <w:rsid w:val="00520589"/>
    <w:rsid w:val="00520E03"/>
    <w:rsid w:val="00527A76"/>
    <w:rsid w:val="005314B7"/>
    <w:rsid w:val="00535DA7"/>
    <w:rsid w:val="00542CDC"/>
    <w:rsid w:val="005447D7"/>
    <w:rsid w:val="00551C4D"/>
    <w:rsid w:val="005523F9"/>
    <w:rsid w:val="0055410B"/>
    <w:rsid w:val="00556E41"/>
    <w:rsid w:val="00567D95"/>
    <w:rsid w:val="00571B72"/>
    <w:rsid w:val="00575337"/>
    <w:rsid w:val="0058189E"/>
    <w:rsid w:val="00582417"/>
    <w:rsid w:val="00582E4C"/>
    <w:rsid w:val="005837BB"/>
    <w:rsid w:val="005A072D"/>
    <w:rsid w:val="005A32DD"/>
    <w:rsid w:val="005A3701"/>
    <w:rsid w:val="005B004E"/>
    <w:rsid w:val="005B07D4"/>
    <w:rsid w:val="005B0E3C"/>
    <w:rsid w:val="005B3392"/>
    <w:rsid w:val="005B40D6"/>
    <w:rsid w:val="005B66A9"/>
    <w:rsid w:val="005C156C"/>
    <w:rsid w:val="005C19B6"/>
    <w:rsid w:val="005C4FE2"/>
    <w:rsid w:val="005C5D6C"/>
    <w:rsid w:val="005C65DD"/>
    <w:rsid w:val="005D0782"/>
    <w:rsid w:val="005D183B"/>
    <w:rsid w:val="005E0C89"/>
    <w:rsid w:val="005E243A"/>
    <w:rsid w:val="005E6CDB"/>
    <w:rsid w:val="005F1B05"/>
    <w:rsid w:val="005F1F1C"/>
    <w:rsid w:val="005F2B4C"/>
    <w:rsid w:val="005F47E6"/>
    <w:rsid w:val="005F794B"/>
    <w:rsid w:val="0060201C"/>
    <w:rsid w:val="0060486C"/>
    <w:rsid w:val="00613F33"/>
    <w:rsid w:val="00617D33"/>
    <w:rsid w:val="0062073B"/>
    <w:rsid w:val="00623D0A"/>
    <w:rsid w:val="006276ED"/>
    <w:rsid w:val="00633134"/>
    <w:rsid w:val="00634B78"/>
    <w:rsid w:val="00634EF5"/>
    <w:rsid w:val="00635EE5"/>
    <w:rsid w:val="00643F75"/>
    <w:rsid w:val="00644E96"/>
    <w:rsid w:val="006450A1"/>
    <w:rsid w:val="0065103E"/>
    <w:rsid w:val="0066083D"/>
    <w:rsid w:val="00660A86"/>
    <w:rsid w:val="00664137"/>
    <w:rsid w:val="0067443D"/>
    <w:rsid w:val="00681C8B"/>
    <w:rsid w:val="00684D9E"/>
    <w:rsid w:val="00691766"/>
    <w:rsid w:val="00696BCF"/>
    <w:rsid w:val="006A02F3"/>
    <w:rsid w:val="006A3BC4"/>
    <w:rsid w:val="006A6C1D"/>
    <w:rsid w:val="006C1AD1"/>
    <w:rsid w:val="006D36BC"/>
    <w:rsid w:val="006F4D80"/>
    <w:rsid w:val="00701ECA"/>
    <w:rsid w:val="00717810"/>
    <w:rsid w:val="00720962"/>
    <w:rsid w:val="0072123B"/>
    <w:rsid w:val="0072245D"/>
    <w:rsid w:val="007250DC"/>
    <w:rsid w:val="0073543F"/>
    <w:rsid w:val="00737595"/>
    <w:rsid w:val="007408D3"/>
    <w:rsid w:val="0075125C"/>
    <w:rsid w:val="00753162"/>
    <w:rsid w:val="00753B99"/>
    <w:rsid w:val="007619F9"/>
    <w:rsid w:val="00764047"/>
    <w:rsid w:val="007640E2"/>
    <w:rsid w:val="00764262"/>
    <w:rsid w:val="00775454"/>
    <w:rsid w:val="00780BA2"/>
    <w:rsid w:val="00787247"/>
    <w:rsid w:val="007B1CAF"/>
    <w:rsid w:val="007B2D6F"/>
    <w:rsid w:val="007B4B11"/>
    <w:rsid w:val="007B5A6A"/>
    <w:rsid w:val="007C1C37"/>
    <w:rsid w:val="007C5584"/>
    <w:rsid w:val="007D0B83"/>
    <w:rsid w:val="007D32F2"/>
    <w:rsid w:val="007E0EE7"/>
    <w:rsid w:val="007E23CF"/>
    <w:rsid w:val="007E6AA4"/>
    <w:rsid w:val="007F3530"/>
    <w:rsid w:val="00810737"/>
    <w:rsid w:val="00811C48"/>
    <w:rsid w:val="00812C35"/>
    <w:rsid w:val="00815DB3"/>
    <w:rsid w:val="008202F0"/>
    <w:rsid w:val="00824E62"/>
    <w:rsid w:val="0083459F"/>
    <w:rsid w:val="00835730"/>
    <w:rsid w:val="0083658D"/>
    <w:rsid w:val="0083780E"/>
    <w:rsid w:val="00840041"/>
    <w:rsid w:val="00840F01"/>
    <w:rsid w:val="00843819"/>
    <w:rsid w:val="00844205"/>
    <w:rsid w:val="0084467D"/>
    <w:rsid w:val="0084540B"/>
    <w:rsid w:val="00846A7C"/>
    <w:rsid w:val="00847300"/>
    <w:rsid w:val="0086513A"/>
    <w:rsid w:val="0086579A"/>
    <w:rsid w:val="008674E6"/>
    <w:rsid w:val="00871127"/>
    <w:rsid w:val="00871C5C"/>
    <w:rsid w:val="008723E7"/>
    <w:rsid w:val="00876001"/>
    <w:rsid w:val="00876A58"/>
    <w:rsid w:val="008868D0"/>
    <w:rsid w:val="0088717D"/>
    <w:rsid w:val="008939EF"/>
    <w:rsid w:val="00894072"/>
    <w:rsid w:val="00895B8D"/>
    <w:rsid w:val="0089682F"/>
    <w:rsid w:val="008972A3"/>
    <w:rsid w:val="008A3C9A"/>
    <w:rsid w:val="008B212E"/>
    <w:rsid w:val="008B4E44"/>
    <w:rsid w:val="008B7541"/>
    <w:rsid w:val="008C15B4"/>
    <w:rsid w:val="008C1A4A"/>
    <w:rsid w:val="008C43C6"/>
    <w:rsid w:val="008D07D0"/>
    <w:rsid w:val="008D1987"/>
    <w:rsid w:val="008D1B94"/>
    <w:rsid w:val="008D1DDE"/>
    <w:rsid w:val="008D27C9"/>
    <w:rsid w:val="008D2B8C"/>
    <w:rsid w:val="008D411F"/>
    <w:rsid w:val="008F42DB"/>
    <w:rsid w:val="009010C1"/>
    <w:rsid w:val="00901A30"/>
    <w:rsid w:val="0090372F"/>
    <w:rsid w:val="009042D9"/>
    <w:rsid w:val="00904E24"/>
    <w:rsid w:val="00910077"/>
    <w:rsid w:val="009165EB"/>
    <w:rsid w:val="0091784D"/>
    <w:rsid w:val="00924DFE"/>
    <w:rsid w:val="00927C78"/>
    <w:rsid w:val="0093132E"/>
    <w:rsid w:val="00932B6E"/>
    <w:rsid w:val="0093677F"/>
    <w:rsid w:val="009371B9"/>
    <w:rsid w:val="00937B93"/>
    <w:rsid w:val="00940BC2"/>
    <w:rsid w:val="00943DEB"/>
    <w:rsid w:val="00944ADA"/>
    <w:rsid w:val="00952CD9"/>
    <w:rsid w:val="009568C5"/>
    <w:rsid w:val="009575CE"/>
    <w:rsid w:val="00961A2D"/>
    <w:rsid w:val="00971FA2"/>
    <w:rsid w:val="0097243E"/>
    <w:rsid w:val="00973849"/>
    <w:rsid w:val="009832E4"/>
    <w:rsid w:val="0098666D"/>
    <w:rsid w:val="00987692"/>
    <w:rsid w:val="00992A84"/>
    <w:rsid w:val="00993D9C"/>
    <w:rsid w:val="0099449F"/>
    <w:rsid w:val="009A2464"/>
    <w:rsid w:val="009A3737"/>
    <w:rsid w:val="009B2CB2"/>
    <w:rsid w:val="009B6590"/>
    <w:rsid w:val="009C2B90"/>
    <w:rsid w:val="009C59AC"/>
    <w:rsid w:val="009C7801"/>
    <w:rsid w:val="009E1048"/>
    <w:rsid w:val="009E29D9"/>
    <w:rsid w:val="009E5C26"/>
    <w:rsid w:val="009F4970"/>
    <w:rsid w:val="009F4C9D"/>
    <w:rsid w:val="00A1473C"/>
    <w:rsid w:val="00A1578F"/>
    <w:rsid w:val="00A20CCC"/>
    <w:rsid w:val="00A250DC"/>
    <w:rsid w:val="00A3169D"/>
    <w:rsid w:val="00A32343"/>
    <w:rsid w:val="00A4516C"/>
    <w:rsid w:val="00A46082"/>
    <w:rsid w:val="00A50AF3"/>
    <w:rsid w:val="00A50E78"/>
    <w:rsid w:val="00A52AB7"/>
    <w:rsid w:val="00A53D38"/>
    <w:rsid w:val="00A552D5"/>
    <w:rsid w:val="00A55F2B"/>
    <w:rsid w:val="00A7135C"/>
    <w:rsid w:val="00A77DD2"/>
    <w:rsid w:val="00A83F55"/>
    <w:rsid w:val="00A933D3"/>
    <w:rsid w:val="00A9686A"/>
    <w:rsid w:val="00AA1407"/>
    <w:rsid w:val="00AA3822"/>
    <w:rsid w:val="00AA382C"/>
    <w:rsid w:val="00AA49CB"/>
    <w:rsid w:val="00AA5E5C"/>
    <w:rsid w:val="00AB0E0A"/>
    <w:rsid w:val="00AB42BB"/>
    <w:rsid w:val="00AC0C63"/>
    <w:rsid w:val="00AC5D98"/>
    <w:rsid w:val="00AC6AF2"/>
    <w:rsid w:val="00AD0B16"/>
    <w:rsid w:val="00AD2114"/>
    <w:rsid w:val="00AD4B83"/>
    <w:rsid w:val="00AD5215"/>
    <w:rsid w:val="00AD7B46"/>
    <w:rsid w:val="00AE1AE9"/>
    <w:rsid w:val="00AE32B6"/>
    <w:rsid w:val="00AE39D8"/>
    <w:rsid w:val="00AE4E99"/>
    <w:rsid w:val="00AE548F"/>
    <w:rsid w:val="00AE661D"/>
    <w:rsid w:val="00AF1BA5"/>
    <w:rsid w:val="00AF264E"/>
    <w:rsid w:val="00AF2D1A"/>
    <w:rsid w:val="00AF338E"/>
    <w:rsid w:val="00AF4E97"/>
    <w:rsid w:val="00B04C4C"/>
    <w:rsid w:val="00B16A6C"/>
    <w:rsid w:val="00B17AD5"/>
    <w:rsid w:val="00B212C7"/>
    <w:rsid w:val="00B22D0C"/>
    <w:rsid w:val="00B25A20"/>
    <w:rsid w:val="00B40DD6"/>
    <w:rsid w:val="00B41720"/>
    <w:rsid w:val="00B440FB"/>
    <w:rsid w:val="00B45271"/>
    <w:rsid w:val="00B457BC"/>
    <w:rsid w:val="00B4674F"/>
    <w:rsid w:val="00B51298"/>
    <w:rsid w:val="00B517FB"/>
    <w:rsid w:val="00B52618"/>
    <w:rsid w:val="00B663C3"/>
    <w:rsid w:val="00B66579"/>
    <w:rsid w:val="00B67595"/>
    <w:rsid w:val="00B7085F"/>
    <w:rsid w:val="00B7140C"/>
    <w:rsid w:val="00B72330"/>
    <w:rsid w:val="00B81979"/>
    <w:rsid w:val="00B9068E"/>
    <w:rsid w:val="00B92ADE"/>
    <w:rsid w:val="00B92DD6"/>
    <w:rsid w:val="00B948DA"/>
    <w:rsid w:val="00B9609E"/>
    <w:rsid w:val="00BA201D"/>
    <w:rsid w:val="00BA3C35"/>
    <w:rsid w:val="00BA508B"/>
    <w:rsid w:val="00BB2C0D"/>
    <w:rsid w:val="00BB4F04"/>
    <w:rsid w:val="00BB613B"/>
    <w:rsid w:val="00BC4840"/>
    <w:rsid w:val="00BC575A"/>
    <w:rsid w:val="00BC6DE8"/>
    <w:rsid w:val="00BD0D56"/>
    <w:rsid w:val="00BE0705"/>
    <w:rsid w:val="00BE2952"/>
    <w:rsid w:val="00BE57BE"/>
    <w:rsid w:val="00BE5AA9"/>
    <w:rsid w:val="00BF2997"/>
    <w:rsid w:val="00BF496A"/>
    <w:rsid w:val="00BF4A97"/>
    <w:rsid w:val="00BF7C45"/>
    <w:rsid w:val="00C03CE0"/>
    <w:rsid w:val="00C11038"/>
    <w:rsid w:val="00C12593"/>
    <w:rsid w:val="00C25F66"/>
    <w:rsid w:val="00C2713A"/>
    <w:rsid w:val="00C27804"/>
    <w:rsid w:val="00C34B92"/>
    <w:rsid w:val="00C42AD9"/>
    <w:rsid w:val="00C44051"/>
    <w:rsid w:val="00C525FC"/>
    <w:rsid w:val="00C54D25"/>
    <w:rsid w:val="00C56C03"/>
    <w:rsid w:val="00C57A8A"/>
    <w:rsid w:val="00C57FE8"/>
    <w:rsid w:val="00C633F6"/>
    <w:rsid w:val="00C6501D"/>
    <w:rsid w:val="00C6549A"/>
    <w:rsid w:val="00C65850"/>
    <w:rsid w:val="00C70034"/>
    <w:rsid w:val="00C70E49"/>
    <w:rsid w:val="00C738F9"/>
    <w:rsid w:val="00C819CD"/>
    <w:rsid w:val="00C8483C"/>
    <w:rsid w:val="00C915BF"/>
    <w:rsid w:val="00CB3B33"/>
    <w:rsid w:val="00CB59D6"/>
    <w:rsid w:val="00CB736B"/>
    <w:rsid w:val="00CD64BC"/>
    <w:rsid w:val="00CD6AC3"/>
    <w:rsid w:val="00CE1DDB"/>
    <w:rsid w:val="00CE3655"/>
    <w:rsid w:val="00CE4B9A"/>
    <w:rsid w:val="00CF11B0"/>
    <w:rsid w:val="00CF3FD0"/>
    <w:rsid w:val="00CF75BF"/>
    <w:rsid w:val="00CF7EEF"/>
    <w:rsid w:val="00D009A0"/>
    <w:rsid w:val="00D0349A"/>
    <w:rsid w:val="00D22C95"/>
    <w:rsid w:val="00D26A27"/>
    <w:rsid w:val="00D30822"/>
    <w:rsid w:val="00D3685C"/>
    <w:rsid w:val="00D37CD7"/>
    <w:rsid w:val="00D37E0D"/>
    <w:rsid w:val="00D47C75"/>
    <w:rsid w:val="00D538EC"/>
    <w:rsid w:val="00D54188"/>
    <w:rsid w:val="00D5539A"/>
    <w:rsid w:val="00D562E5"/>
    <w:rsid w:val="00D60A6D"/>
    <w:rsid w:val="00D60C06"/>
    <w:rsid w:val="00D624A3"/>
    <w:rsid w:val="00D653BA"/>
    <w:rsid w:val="00D67DFC"/>
    <w:rsid w:val="00D7165F"/>
    <w:rsid w:val="00D73E2F"/>
    <w:rsid w:val="00D74EB0"/>
    <w:rsid w:val="00D75258"/>
    <w:rsid w:val="00D7622B"/>
    <w:rsid w:val="00D803FB"/>
    <w:rsid w:val="00D80401"/>
    <w:rsid w:val="00D875D6"/>
    <w:rsid w:val="00D8781F"/>
    <w:rsid w:val="00D95848"/>
    <w:rsid w:val="00DA4A85"/>
    <w:rsid w:val="00DB0A75"/>
    <w:rsid w:val="00DB0EDE"/>
    <w:rsid w:val="00DB26C9"/>
    <w:rsid w:val="00DB47DA"/>
    <w:rsid w:val="00DB5ABB"/>
    <w:rsid w:val="00DC499A"/>
    <w:rsid w:val="00DC4B9D"/>
    <w:rsid w:val="00DC700A"/>
    <w:rsid w:val="00DC7185"/>
    <w:rsid w:val="00DD1B1E"/>
    <w:rsid w:val="00DD2824"/>
    <w:rsid w:val="00DD538C"/>
    <w:rsid w:val="00DD76D9"/>
    <w:rsid w:val="00DE0C59"/>
    <w:rsid w:val="00DE2FA6"/>
    <w:rsid w:val="00DE6528"/>
    <w:rsid w:val="00DF2179"/>
    <w:rsid w:val="00DF224B"/>
    <w:rsid w:val="00DF263A"/>
    <w:rsid w:val="00DF6AD1"/>
    <w:rsid w:val="00DF7091"/>
    <w:rsid w:val="00DF718C"/>
    <w:rsid w:val="00E0375C"/>
    <w:rsid w:val="00E03DA9"/>
    <w:rsid w:val="00E047D9"/>
    <w:rsid w:val="00E054CA"/>
    <w:rsid w:val="00E16068"/>
    <w:rsid w:val="00E21F33"/>
    <w:rsid w:val="00E335DA"/>
    <w:rsid w:val="00E36ABD"/>
    <w:rsid w:val="00E36B77"/>
    <w:rsid w:val="00E36EA8"/>
    <w:rsid w:val="00E42FCC"/>
    <w:rsid w:val="00E502A7"/>
    <w:rsid w:val="00E54B64"/>
    <w:rsid w:val="00E56347"/>
    <w:rsid w:val="00E631F0"/>
    <w:rsid w:val="00E642BF"/>
    <w:rsid w:val="00E660C4"/>
    <w:rsid w:val="00E66556"/>
    <w:rsid w:val="00E738C2"/>
    <w:rsid w:val="00E76E8B"/>
    <w:rsid w:val="00E83F0C"/>
    <w:rsid w:val="00E852A6"/>
    <w:rsid w:val="00EA77C4"/>
    <w:rsid w:val="00EB0FC9"/>
    <w:rsid w:val="00EB42D0"/>
    <w:rsid w:val="00EB5190"/>
    <w:rsid w:val="00EB7CD4"/>
    <w:rsid w:val="00EC2236"/>
    <w:rsid w:val="00EC62B7"/>
    <w:rsid w:val="00EC65E0"/>
    <w:rsid w:val="00ED5890"/>
    <w:rsid w:val="00EF17AC"/>
    <w:rsid w:val="00EF39B9"/>
    <w:rsid w:val="00EF72BD"/>
    <w:rsid w:val="00F064C8"/>
    <w:rsid w:val="00F152E6"/>
    <w:rsid w:val="00F15B4F"/>
    <w:rsid w:val="00F21E19"/>
    <w:rsid w:val="00F22A10"/>
    <w:rsid w:val="00F22A92"/>
    <w:rsid w:val="00F250AD"/>
    <w:rsid w:val="00F2595B"/>
    <w:rsid w:val="00F27159"/>
    <w:rsid w:val="00F27F92"/>
    <w:rsid w:val="00F35272"/>
    <w:rsid w:val="00F36E33"/>
    <w:rsid w:val="00F37764"/>
    <w:rsid w:val="00F4068B"/>
    <w:rsid w:val="00F44155"/>
    <w:rsid w:val="00F45A86"/>
    <w:rsid w:val="00F50945"/>
    <w:rsid w:val="00F50CCB"/>
    <w:rsid w:val="00F5254F"/>
    <w:rsid w:val="00F53807"/>
    <w:rsid w:val="00F623BB"/>
    <w:rsid w:val="00F65495"/>
    <w:rsid w:val="00F66097"/>
    <w:rsid w:val="00F668DC"/>
    <w:rsid w:val="00F712CE"/>
    <w:rsid w:val="00F763E3"/>
    <w:rsid w:val="00F77CC3"/>
    <w:rsid w:val="00F80742"/>
    <w:rsid w:val="00F82D3E"/>
    <w:rsid w:val="00F90544"/>
    <w:rsid w:val="00F93839"/>
    <w:rsid w:val="00F955DA"/>
    <w:rsid w:val="00FA0754"/>
    <w:rsid w:val="00FA1E18"/>
    <w:rsid w:val="00FA38A1"/>
    <w:rsid w:val="00FA41A2"/>
    <w:rsid w:val="00FA4BF9"/>
    <w:rsid w:val="00FB7F8F"/>
    <w:rsid w:val="00FC00FA"/>
    <w:rsid w:val="00FC245F"/>
    <w:rsid w:val="00FC4327"/>
    <w:rsid w:val="00FD085E"/>
    <w:rsid w:val="00FF3E04"/>
    <w:rsid w:val="00FF49AD"/>
    <w:rsid w:val="00FF6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F45FB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599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9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B4E44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8D361-A233-47C1-AF9A-8F27E235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311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72</cp:revision>
  <dcterms:created xsi:type="dcterms:W3CDTF">2019-08-20T07:03:00Z</dcterms:created>
  <dcterms:modified xsi:type="dcterms:W3CDTF">2022-09-11T15:03:00Z</dcterms:modified>
</cp:coreProperties>
</file>